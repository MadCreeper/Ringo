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CEAF" w14:textId="3FF0722D" w:rsidR="00BB39E1" w:rsidRDefault="000264E9" w:rsidP="000264E9">
      <w:pPr>
        <w:pStyle w:val="a4"/>
        <w:wordWrap w:val="0"/>
        <w:jc w:val="right"/>
      </w:pPr>
      <w:r>
        <w:rPr>
          <w:rFonts w:ascii="Arial" w:hAnsi="Arial" w:hint="eastAsia"/>
        </w:rPr>
        <w:t>交大林檎</w:t>
      </w:r>
      <w:r>
        <w:rPr>
          <w:rFonts w:ascii="Arial" w:hAnsi="Arial"/>
        </w:rPr>
        <w:t>—</w:t>
      </w:r>
      <w:r>
        <w:rPr>
          <w:rFonts w:ascii="Arial" w:hAnsi="Arial" w:hint="eastAsia"/>
        </w:rPr>
        <w:t>疫情物品互助</w:t>
      </w:r>
      <w:r w:rsidR="00FB1100">
        <w:rPr>
          <w:rFonts w:ascii="Arial" w:hAnsi="Arial" w:hint="eastAsia"/>
        </w:rPr>
        <w:t>平台</w:t>
      </w:r>
    </w:p>
    <w:p w14:paraId="5A2CFBA8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0ABF49CE" w14:textId="5BF07CC8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AA77DD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677F1B48" w14:textId="77777777" w:rsidR="00BB39E1" w:rsidRDefault="00BB39E1" w:rsidP="00BB39E1">
      <w:pPr>
        <w:pStyle w:val="InfoBlue"/>
      </w:pPr>
    </w:p>
    <w:p w14:paraId="124682E2" w14:textId="77777777" w:rsidR="00BB39E1" w:rsidRDefault="00BB39E1" w:rsidP="00BB39E1">
      <w:pPr>
        <w:pStyle w:val="InfoBlue"/>
      </w:pPr>
    </w:p>
    <w:p w14:paraId="32C41D91" w14:textId="77777777" w:rsidR="00BB39E1" w:rsidRPr="00656232" w:rsidRDefault="00BB39E1" w:rsidP="00BB39E1">
      <w:pPr>
        <w:pStyle w:val="a4"/>
        <w:rPr>
          <w:sz w:val="28"/>
        </w:rPr>
      </w:pPr>
    </w:p>
    <w:p w14:paraId="28AF241C" w14:textId="77777777" w:rsidR="00BB39E1" w:rsidRDefault="00BB39E1" w:rsidP="00BB39E1">
      <w:pPr>
        <w:sectPr w:rsidR="00BB39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09173E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419E37BB" w14:textId="77777777" w:rsidTr="00113463">
        <w:tc>
          <w:tcPr>
            <w:tcW w:w="2304" w:type="dxa"/>
          </w:tcPr>
          <w:p w14:paraId="11CD93E5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6AF8106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5F58BEF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80637FA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665B013D" w14:textId="77777777" w:rsidTr="00113463">
        <w:tc>
          <w:tcPr>
            <w:tcW w:w="2304" w:type="dxa"/>
          </w:tcPr>
          <w:p w14:paraId="6DCCC677" w14:textId="6257E6AA" w:rsidR="00BB39E1" w:rsidRDefault="000264E9" w:rsidP="00113463">
            <w:pPr>
              <w:pStyle w:val="Tabletext"/>
            </w:pPr>
            <w:r>
              <w:rPr>
                <w:rFonts w:ascii="Times New Roman"/>
              </w:rPr>
              <w:t>1</w:t>
            </w:r>
            <w:r w:rsidR="00573525">
              <w:rPr>
                <w:rFonts w:ascii="Times New Roman"/>
              </w:rPr>
              <w:t>5</w:t>
            </w:r>
            <w:r w:rsidR="007B5E8D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10</w:t>
            </w:r>
            <w:r w:rsidR="007B5E8D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22</w:t>
            </w:r>
          </w:p>
        </w:tc>
        <w:tc>
          <w:tcPr>
            <w:tcW w:w="1152" w:type="dxa"/>
          </w:tcPr>
          <w:p w14:paraId="63E6B2A6" w14:textId="76D291EB" w:rsidR="00BB39E1" w:rsidRDefault="000264E9" w:rsidP="0011346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2460680B" w14:textId="00830A51" w:rsidR="00BB39E1" w:rsidRDefault="000264E9" w:rsidP="00113463">
            <w:pPr>
              <w:pStyle w:val="Tabletext"/>
            </w:pPr>
            <w:r>
              <w:rPr>
                <w:rFonts w:ascii="Times New Roman" w:hint="eastAsia"/>
              </w:rPr>
              <w:t>初版</w:t>
            </w:r>
          </w:p>
        </w:tc>
        <w:tc>
          <w:tcPr>
            <w:tcW w:w="2304" w:type="dxa"/>
          </w:tcPr>
          <w:p w14:paraId="21842A64" w14:textId="59ECAE0F" w:rsidR="00BB39E1" w:rsidRDefault="000264E9" w:rsidP="00113463">
            <w:pPr>
              <w:pStyle w:val="Tabletext"/>
            </w:pPr>
            <w:r>
              <w:rPr>
                <w:rFonts w:ascii="Times New Roman" w:hint="eastAsia"/>
              </w:rPr>
              <w:t>敖晟昊、王俊智</w:t>
            </w:r>
          </w:p>
        </w:tc>
      </w:tr>
      <w:tr w:rsidR="00BB39E1" w14:paraId="536F0672" w14:textId="77777777" w:rsidTr="00113463">
        <w:tc>
          <w:tcPr>
            <w:tcW w:w="2304" w:type="dxa"/>
          </w:tcPr>
          <w:p w14:paraId="4C4B62DE" w14:textId="16624F7A" w:rsidR="00BB39E1" w:rsidRDefault="00D36E43" w:rsidP="00113463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9/10/22</w:t>
            </w:r>
          </w:p>
        </w:tc>
        <w:tc>
          <w:tcPr>
            <w:tcW w:w="1152" w:type="dxa"/>
          </w:tcPr>
          <w:p w14:paraId="031CB319" w14:textId="31E88984" w:rsidR="00BB39E1" w:rsidRDefault="00D36E43" w:rsidP="0011346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F0F6E64" w14:textId="3506F51F" w:rsidR="00BB39E1" w:rsidRDefault="00D36E43" w:rsidP="00113463">
            <w:pPr>
              <w:pStyle w:val="Tabletext"/>
            </w:pPr>
            <w:r>
              <w:rPr>
                <w:rFonts w:hint="eastAsia"/>
              </w:rPr>
              <w:t>修改了关于功能优先级等细节内容</w:t>
            </w:r>
          </w:p>
        </w:tc>
        <w:tc>
          <w:tcPr>
            <w:tcW w:w="2304" w:type="dxa"/>
          </w:tcPr>
          <w:p w14:paraId="0E0AE7E5" w14:textId="2CE0885F" w:rsidR="00BB39E1" w:rsidRDefault="00D36E43" w:rsidP="00113463">
            <w:pPr>
              <w:pStyle w:val="Tabletext"/>
            </w:pPr>
            <w:r>
              <w:rPr>
                <w:rFonts w:hint="eastAsia"/>
              </w:rPr>
              <w:t>敖晟昊</w:t>
            </w:r>
          </w:p>
        </w:tc>
      </w:tr>
      <w:tr w:rsidR="00BB39E1" w14:paraId="5DBADDDF" w14:textId="77777777" w:rsidTr="00113463">
        <w:tc>
          <w:tcPr>
            <w:tcW w:w="2304" w:type="dxa"/>
          </w:tcPr>
          <w:p w14:paraId="65571D7A" w14:textId="12753C62" w:rsidR="00BB39E1" w:rsidRDefault="00B966C5" w:rsidP="00113463">
            <w:pPr>
              <w:pStyle w:val="Tabletext"/>
            </w:pPr>
            <w:r>
              <w:t>25/10/22</w:t>
            </w:r>
          </w:p>
        </w:tc>
        <w:tc>
          <w:tcPr>
            <w:tcW w:w="1152" w:type="dxa"/>
          </w:tcPr>
          <w:p w14:paraId="5A12B7E5" w14:textId="0985453D" w:rsidR="00BB39E1" w:rsidRDefault="00B966C5" w:rsidP="00113463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744" w:type="dxa"/>
          </w:tcPr>
          <w:p w14:paraId="1B25BF95" w14:textId="474A651E" w:rsidR="00BB39E1" w:rsidRDefault="00B966C5" w:rsidP="00113463">
            <w:pPr>
              <w:pStyle w:val="Tabletext"/>
            </w:pPr>
            <w:r>
              <w:rPr>
                <w:rFonts w:hint="eastAsia"/>
              </w:rPr>
              <w:t>根据老师评论修改了文档</w:t>
            </w:r>
          </w:p>
        </w:tc>
        <w:tc>
          <w:tcPr>
            <w:tcW w:w="2304" w:type="dxa"/>
          </w:tcPr>
          <w:p w14:paraId="1233867B" w14:textId="07B74FD4" w:rsidR="00BB39E1" w:rsidRDefault="00B966C5" w:rsidP="00113463">
            <w:pPr>
              <w:pStyle w:val="Tabletext"/>
            </w:pPr>
            <w:r>
              <w:rPr>
                <w:rFonts w:hint="eastAsia"/>
              </w:rPr>
              <w:t>敖晟昊</w:t>
            </w:r>
          </w:p>
        </w:tc>
      </w:tr>
      <w:tr w:rsidR="00BB39E1" w14:paraId="7A249AFD" w14:textId="77777777" w:rsidTr="00113463">
        <w:tc>
          <w:tcPr>
            <w:tcW w:w="2304" w:type="dxa"/>
          </w:tcPr>
          <w:p w14:paraId="64DE8EE6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491CF40E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76CBA981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7E32B3B1" w14:textId="77777777" w:rsidR="00BB39E1" w:rsidRDefault="00BB39E1" w:rsidP="00113463">
            <w:pPr>
              <w:pStyle w:val="Tabletext"/>
            </w:pPr>
          </w:p>
        </w:tc>
      </w:tr>
    </w:tbl>
    <w:p w14:paraId="695AC854" w14:textId="35A860E9" w:rsidR="00BB39E1" w:rsidRDefault="00BB39E1" w:rsidP="00BB39E1"/>
    <w:p w14:paraId="49A18B10" w14:textId="57353190" w:rsidR="000264E9" w:rsidRDefault="000264E9" w:rsidP="00BB39E1">
      <w:r>
        <w:t xml:space="preserve">    </w:t>
      </w:r>
    </w:p>
    <w:p w14:paraId="5AC4386C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4B57561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4E48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9FE42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0DFE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9B313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B9B64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451CB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6AE2E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8FBCF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522687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9CE32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C4494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3B320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FB3A9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02A89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0B6401" w14:textId="1C9A646E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2222F">
        <w:rPr>
          <w:rFonts w:hint="eastAsia"/>
          <w:noProof/>
        </w:rPr>
        <w:t>闲鱼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85375" w14:textId="2A605D79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705E94"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  <w:t>交大柠檬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7678DC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07631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715B0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BDBDB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23C25C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E43C0E" w14:textId="0AF2877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705E94">
        <w:rPr>
          <w:rFonts w:hint="eastAsia"/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53ED2" w14:textId="29E579C3" w:rsidR="00705E94" w:rsidRPr="00705E94" w:rsidRDefault="00BB39E1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bookmarkStart w:id="0" w:name="_Hlk117759320"/>
      <w:r w:rsidR="00705E94">
        <w:rPr>
          <w:rFonts w:hint="eastAsia"/>
        </w:rPr>
        <w:t>发布需求和提供物</w:t>
      </w:r>
      <w:bookmarkEnd w:id="0"/>
      <w:r w:rsidR="00705E94">
        <w:rPr>
          <w:rFonts w:hint="eastAsia"/>
        </w:rPr>
        <w:t>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27F8CD" w14:textId="4575EB35" w:rsidR="00705E94" w:rsidRDefault="00705E94" w:rsidP="00705E94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</w:t>
      </w: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proofErr w:type="gramStart"/>
      <w:r>
        <w:rPr>
          <w:rFonts w:hint="eastAsia"/>
        </w:rPr>
        <w:t>点对点私</w:t>
      </w:r>
      <w:r>
        <w:rPr>
          <w:rFonts w:hint="eastAsia"/>
        </w:rPr>
        <w:t>聊</w:t>
      </w:r>
      <w:proofErr w:type="gramEnd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5FD586" w14:textId="75C061C8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查看和管理需求、提</w:t>
      </w:r>
      <w:r>
        <w:rPr>
          <w:rFonts w:hint="eastAsia"/>
        </w:rPr>
        <w:t>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F3AC4" w14:textId="364B7EC6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地区选择和限</w:t>
      </w:r>
      <w:r>
        <w:rPr>
          <w:rFonts w:hint="eastAsia"/>
        </w:rPr>
        <w:t>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CE36D0" w14:textId="24904551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搜索并浏览需</w:t>
      </w:r>
      <w:r>
        <w:rPr>
          <w:rFonts w:hint="eastAsia"/>
        </w:rPr>
        <w:t>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199996" w14:textId="56B494A4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按标签筛选需</w:t>
      </w:r>
      <w:r>
        <w:rPr>
          <w:rFonts w:hint="eastAsia"/>
        </w:rPr>
        <w:t>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25E908" w14:textId="1AFB0FF1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69B412" w14:textId="66C4E152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主页多样化需求展示方</w:t>
      </w:r>
      <w:r>
        <w:rPr>
          <w:rFonts w:hint="eastAsia"/>
          <w:noProof/>
        </w:rPr>
        <w:t>式</w:t>
      </w:r>
      <w:r>
        <w:rPr>
          <w:noProof/>
        </w:rPr>
        <w:tab/>
      </w:r>
      <w:r>
        <w:rPr>
          <w:noProof/>
        </w:rPr>
        <w:t>8</w:t>
      </w:r>
    </w:p>
    <w:p w14:paraId="58F9D4A6" w14:textId="5AFC5023" w:rsidR="00705E94" w:rsidRPr="007D69E2" w:rsidRDefault="00705E94" w:rsidP="007D69E2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积分系统</w:t>
      </w:r>
      <w:r>
        <w:rPr>
          <w:noProof/>
        </w:rPr>
        <w:tab/>
      </w:r>
      <w:r>
        <w:rPr>
          <w:noProof/>
        </w:rPr>
        <w:t>8</w:t>
      </w:r>
    </w:p>
    <w:p w14:paraId="3B92FE8B" w14:textId="7C804F0A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3BE940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6FEC0E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BFAA94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FFD34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58E04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A1A27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E2ADC8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31C9D7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19246F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77C4E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88AF34" w14:textId="77777777"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14:paraId="28B622D4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6E62D6AF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" w:name="_Toc498919232"/>
      <w:bookmarkStart w:id="2" w:name="_Toc54270131"/>
      <w:r>
        <w:rPr>
          <w:rFonts w:hint="eastAsia"/>
        </w:rPr>
        <w:t>简介</w:t>
      </w:r>
      <w:bookmarkEnd w:id="1"/>
      <w:bookmarkEnd w:id="2"/>
    </w:p>
    <w:p w14:paraId="511F132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" w:name="_Toc498919233"/>
      <w:bookmarkStart w:id="4" w:name="_Toc54270132"/>
      <w:r>
        <w:rPr>
          <w:rFonts w:hint="eastAsia"/>
        </w:rPr>
        <w:t>目的</w:t>
      </w:r>
      <w:bookmarkEnd w:id="3"/>
      <w:bookmarkEnd w:id="4"/>
    </w:p>
    <w:p w14:paraId="2F191990" w14:textId="029E0EAE" w:rsidR="00702D46" w:rsidRPr="00FB1100" w:rsidRDefault="00702D46" w:rsidP="00FB1100">
      <w:r>
        <w:rPr>
          <w:rFonts w:hint="eastAsia"/>
        </w:rPr>
        <w:t>本文的目的是</w:t>
      </w:r>
      <w:r w:rsidR="00FB1100">
        <w:rPr>
          <w:rFonts w:hint="eastAsia"/>
        </w:rPr>
        <w:t>给出交大林檎</w:t>
      </w:r>
      <w:r w:rsidR="00FB1100">
        <w:t>—</w:t>
      </w:r>
      <w:r w:rsidR="00FB1100">
        <w:rPr>
          <w:rFonts w:hint="eastAsia"/>
        </w:rPr>
        <w:t>疫情物品互助平台的高层次需求和特性，以作为指导方案。</w:t>
      </w:r>
    </w:p>
    <w:p w14:paraId="0E089ED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" w:name="_Toc498919234"/>
      <w:bookmarkStart w:id="6" w:name="_Toc54270133"/>
      <w:r>
        <w:rPr>
          <w:rFonts w:hint="eastAsia"/>
        </w:rPr>
        <w:t>范围</w:t>
      </w:r>
      <w:bookmarkEnd w:id="5"/>
      <w:bookmarkEnd w:id="6"/>
    </w:p>
    <w:p w14:paraId="232FED14" w14:textId="20903F87" w:rsidR="00FB1100" w:rsidRPr="00FB1100" w:rsidRDefault="00FB1100" w:rsidP="00FB1100">
      <w:r>
        <w:rPr>
          <w:rFonts w:hint="eastAsia"/>
        </w:rPr>
        <w:t>该文档对应于交大林檎</w:t>
      </w:r>
      <w:r>
        <w:t>—</w:t>
      </w:r>
      <w:r>
        <w:rPr>
          <w:rFonts w:hint="eastAsia"/>
        </w:rPr>
        <w:t>疫情物品互助平台，该平台提供了一个供疫情封锁条件下，购物等渠道受限的人们一个互助、物品交换的便捷渠道。</w:t>
      </w:r>
    </w:p>
    <w:p w14:paraId="503AAD3F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7" w:name="_Toc498919235"/>
      <w:bookmarkStart w:id="8" w:name="_Toc54270134"/>
      <w:r>
        <w:rPr>
          <w:rFonts w:hint="eastAsia"/>
        </w:rPr>
        <w:t>定义、首字母缩写词和缩略语</w:t>
      </w:r>
      <w:bookmarkEnd w:id="7"/>
      <w:bookmarkEnd w:id="8"/>
    </w:p>
    <w:p w14:paraId="6F96B32E" w14:textId="4EECFBB7" w:rsidR="00FE7B70" w:rsidRDefault="00FE7B70" w:rsidP="00FE7B70">
      <w:r>
        <w:rPr>
          <w:rFonts w:hint="eastAsia"/>
        </w:rPr>
        <w:t>项目词汇表：</w:t>
      </w:r>
    </w:p>
    <w:p w14:paraId="74818CB2" w14:textId="77777777" w:rsidR="00FE7B70" w:rsidRPr="00FE7B70" w:rsidRDefault="00FE7B70" w:rsidP="00FE7B70"/>
    <w:tbl>
      <w:tblPr>
        <w:tblW w:w="976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3351"/>
        <w:gridCol w:w="2268"/>
        <w:gridCol w:w="2392"/>
      </w:tblGrid>
      <w:tr w:rsidR="00FE7B70" w14:paraId="6A47DB9D" w14:textId="77777777" w:rsidTr="00FE7B70">
        <w:trPr>
          <w:trHeight w:val="346"/>
        </w:trPr>
        <w:tc>
          <w:tcPr>
            <w:tcW w:w="1752" w:type="dxa"/>
            <w:shd w:val="solid" w:color="000000" w:fill="FFFFFF"/>
          </w:tcPr>
          <w:p w14:paraId="1670D458" w14:textId="77777777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351" w:type="dxa"/>
            <w:shd w:val="solid" w:color="000000" w:fill="FFFFFF"/>
          </w:tcPr>
          <w:p w14:paraId="138D35AE" w14:textId="0858D56A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2268" w:type="dxa"/>
            <w:shd w:val="solid" w:color="000000" w:fill="FFFFFF"/>
          </w:tcPr>
          <w:p w14:paraId="018EE32D" w14:textId="29F0BCF1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首字母缩写词</w:t>
            </w:r>
          </w:p>
        </w:tc>
        <w:tc>
          <w:tcPr>
            <w:tcW w:w="2392" w:type="dxa"/>
            <w:shd w:val="solid" w:color="000000" w:fill="FFFFFF"/>
          </w:tcPr>
          <w:p w14:paraId="61ADF975" w14:textId="165C5C2B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缩略语</w:t>
            </w:r>
          </w:p>
        </w:tc>
      </w:tr>
      <w:tr w:rsidR="00FE7B70" w14:paraId="160B689A" w14:textId="77777777" w:rsidTr="00FE7B70">
        <w:trPr>
          <w:trHeight w:val="346"/>
        </w:trPr>
        <w:tc>
          <w:tcPr>
            <w:tcW w:w="1752" w:type="dxa"/>
          </w:tcPr>
          <w:p w14:paraId="61C100BB" w14:textId="1646DCB5" w:rsidR="00FE7B70" w:rsidRDefault="00FE7B70" w:rsidP="00581FA7">
            <w:pPr>
              <w:pStyle w:val="aa"/>
              <w:tabs>
                <w:tab w:val="center" w:pos="1152"/>
              </w:tabs>
              <w:ind w:left="0"/>
            </w:pPr>
            <w:r>
              <w:rPr>
                <w:rFonts w:hint="eastAsia"/>
              </w:rPr>
              <w:t>物品需求条目</w:t>
            </w:r>
          </w:p>
        </w:tc>
        <w:tc>
          <w:tcPr>
            <w:tcW w:w="3351" w:type="dxa"/>
          </w:tcPr>
          <w:p w14:paraId="61C59865" w14:textId="6C1CA15E" w:rsidR="00FE7B70" w:rsidRDefault="00FE7B70" w:rsidP="00581FA7">
            <w:r>
              <w:rPr>
                <w:rFonts w:hint="eastAsia"/>
              </w:rPr>
              <w:t>在平台发布的用户所需的物品信息。包括标题、物品标签、简要描述。附带用户头像与资料，以便私聊。</w:t>
            </w:r>
          </w:p>
        </w:tc>
        <w:tc>
          <w:tcPr>
            <w:tcW w:w="2268" w:type="dxa"/>
          </w:tcPr>
          <w:p w14:paraId="4445F8F3" w14:textId="784F6CB8" w:rsidR="00FE7B70" w:rsidRDefault="00FE7B70" w:rsidP="00581FA7">
            <w:proofErr w:type="spellStart"/>
            <w:r>
              <w:rPr>
                <w:rFonts w:hint="eastAsia"/>
              </w:rPr>
              <w:t>Gr</w:t>
            </w:r>
            <w:r>
              <w:t>e</w:t>
            </w:r>
            <w:proofErr w:type="spellEnd"/>
          </w:p>
        </w:tc>
        <w:tc>
          <w:tcPr>
            <w:tcW w:w="2392" w:type="dxa"/>
          </w:tcPr>
          <w:p w14:paraId="4B6C5526" w14:textId="4CE063F3" w:rsidR="00FE7B70" w:rsidRDefault="00FE7B70" w:rsidP="00581FA7">
            <w:r>
              <w:rPr>
                <w:rFonts w:hint="eastAsia"/>
              </w:rPr>
              <w:t>需求</w:t>
            </w:r>
          </w:p>
        </w:tc>
      </w:tr>
      <w:tr w:rsidR="00FE7B70" w14:paraId="3190F67B" w14:textId="77777777" w:rsidTr="00FE7B70">
        <w:trPr>
          <w:trHeight w:val="346"/>
        </w:trPr>
        <w:tc>
          <w:tcPr>
            <w:tcW w:w="1752" w:type="dxa"/>
          </w:tcPr>
          <w:p w14:paraId="4EB88E99" w14:textId="075E807C" w:rsidR="00FE7B70" w:rsidRDefault="00FE7B70" w:rsidP="00581FA7">
            <w:pPr>
              <w:pStyle w:val="aa"/>
              <w:ind w:left="0"/>
            </w:pPr>
            <w:r>
              <w:rPr>
                <w:rFonts w:hint="eastAsia"/>
              </w:rPr>
              <w:t>可提供物品</w:t>
            </w:r>
          </w:p>
        </w:tc>
        <w:tc>
          <w:tcPr>
            <w:tcW w:w="3351" w:type="dxa"/>
          </w:tcPr>
          <w:p w14:paraId="2E4B9AD0" w14:textId="77C35CF8" w:rsidR="00FE7B70" w:rsidRDefault="00FE7B70" w:rsidP="00581FA7">
            <w:r>
              <w:rPr>
                <w:rFonts w:hint="eastAsia"/>
              </w:rPr>
              <w:t>用户能向其他用户提供的物品。</w:t>
            </w:r>
          </w:p>
        </w:tc>
        <w:tc>
          <w:tcPr>
            <w:tcW w:w="2268" w:type="dxa"/>
          </w:tcPr>
          <w:p w14:paraId="19435555" w14:textId="4864868B" w:rsidR="00FE7B70" w:rsidRDefault="00FE7B70" w:rsidP="00581FA7">
            <w:r>
              <w:rPr>
                <w:rFonts w:hint="eastAsia"/>
              </w:rPr>
              <w:t>Pg</w:t>
            </w:r>
          </w:p>
        </w:tc>
        <w:tc>
          <w:tcPr>
            <w:tcW w:w="2392" w:type="dxa"/>
          </w:tcPr>
          <w:p w14:paraId="472D57E0" w14:textId="13DB1726" w:rsidR="00FE7B70" w:rsidRDefault="00FE7B70" w:rsidP="00581FA7">
            <w:r>
              <w:rPr>
                <w:rFonts w:hint="eastAsia"/>
              </w:rPr>
              <w:t>提供</w:t>
            </w:r>
          </w:p>
        </w:tc>
      </w:tr>
      <w:tr w:rsidR="00FE7B70" w14:paraId="0BA9D71D" w14:textId="77777777" w:rsidTr="00FE7B70">
        <w:trPr>
          <w:trHeight w:val="465"/>
        </w:trPr>
        <w:tc>
          <w:tcPr>
            <w:tcW w:w="1752" w:type="dxa"/>
          </w:tcPr>
          <w:p w14:paraId="214C98D0" w14:textId="41687653" w:rsidR="00FE7B70" w:rsidRDefault="00FE7B70" w:rsidP="00581FA7">
            <w:pPr>
              <w:pStyle w:val="aa"/>
              <w:ind w:left="0"/>
            </w:pPr>
            <w:r>
              <w:rPr>
                <w:rFonts w:hint="eastAsia"/>
              </w:rPr>
              <w:t>需求</w:t>
            </w:r>
            <w:r>
              <w:t>-</w:t>
            </w:r>
            <w:r>
              <w:rPr>
                <w:rFonts w:hint="eastAsia"/>
              </w:rPr>
              <w:t>提供匹配度</w:t>
            </w:r>
          </w:p>
        </w:tc>
        <w:tc>
          <w:tcPr>
            <w:tcW w:w="3351" w:type="dxa"/>
          </w:tcPr>
          <w:p w14:paraId="127E80C0" w14:textId="1C6DFF63" w:rsidR="00FE7B70" w:rsidRDefault="00FE7B70" w:rsidP="00581FA7">
            <w:proofErr w:type="gramStart"/>
            <w:r>
              <w:rPr>
                <w:rFonts w:hint="eastAsia"/>
              </w:rPr>
              <w:t>某需求</w:t>
            </w:r>
            <w:proofErr w:type="gramEnd"/>
            <w:r>
              <w:rPr>
                <w:rFonts w:hint="eastAsia"/>
              </w:rPr>
              <w:t>条目和某用户所有可提供物品之间的匹配性。按名称模糊匹配，</w:t>
            </w:r>
            <w:proofErr w:type="gramStart"/>
            <w:r>
              <w:rPr>
                <w:rFonts w:hint="eastAsia"/>
              </w:rPr>
              <w:t>其次按</w:t>
            </w:r>
            <w:proofErr w:type="gramEnd"/>
            <w:r>
              <w:rPr>
                <w:rFonts w:hint="eastAsia"/>
              </w:rPr>
              <w:t>标签匹配。</w:t>
            </w:r>
          </w:p>
        </w:tc>
        <w:tc>
          <w:tcPr>
            <w:tcW w:w="2268" w:type="dxa"/>
          </w:tcPr>
          <w:p w14:paraId="128F2C05" w14:textId="410414BD" w:rsidR="00FE7B70" w:rsidRDefault="00FE7B70" w:rsidP="00581FA7">
            <w:r>
              <w:rPr>
                <w:rFonts w:hint="eastAsia"/>
              </w:rPr>
              <w:t>Rp</w:t>
            </w:r>
            <w:r>
              <w:t>m</w:t>
            </w:r>
          </w:p>
        </w:tc>
        <w:tc>
          <w:tcPr>
            <w:tcW w:w="2392" w:type="dxa"/>
          </w:tcPr>
          <w:p w14:paraId="19988819" w14:textId="69948E07" w:rsidR="00FE7B70" w:rsidRDefault="00FE7B70" w:rsidP="00581FA7">
            <w:r>
              <w:rPr>
                <w:rFonts w:hint="eastAsia"/>
              </w:rPr>
              <w:t>匹配度</w:t>
            </w:r>
          </w:p>
        </w:tc>
      </w:tr>
      <w:tr w:rsidR="00FE7B70" w14:paraId="1392DB0F" w14:textId="77777777" w:rsidTr="00FE7B70">
        <w:trPr>
          <w:trHeight w:val="465"/>
        </w:trPr>
        <w:tc>
          <w:tcPr>
            <w:tcW w:w="1752" w:type="dxa"/>
          </w:tcPr>
          <w:p w14:paraId="7A46F816" w14:textId="72A9FCE8" w:rsidR="00FE7B70" w:rsidRDefault="00FE7B70" w:rsidP="00581FA7">
            <w:pPr>
              <w:pStyle w:val="aa"/>
              <w:ind w:left="0"/>
            </w:pPr>
            <w:r>
              <w:rPr>
                <w:rFonts w:hint="eastAsia"/>
              </w:rPr>
              <w:t>社群</w:t>
            </w:r>
          </w:p>
        </w:tc>
        <w:tc>
          <w:tcPr>
            <w:tcW w:w="3351" w:type="dxa"/>
          </w:tcPr>
          <w:p w14:paraId="0FA85E81" w14:textId="33599E69" w:rsidR="00FE7B70" w:rsidRDefault="00A92917" w:rsidP="00581FA7">
            <w:r>
              <w:rPr>
                <w:rFonts w:hint="eastAsia"/>
              </w:rPr>
              <w:t>通过用户设置的地点确定。标志着同一封控范围内的人群。</w:t>
            </w:r>
          </w:p>
        </w:tc>
        <w:tc>
          <w:tcPr>
            <w:tcW w:w="2268" w:type="dxa"/>
          </w:tcPr>
          <w:p w14:paraId="493E2DBD" w14:textId="09ED3828" w:rsidR="00FE7B70" w:rsidRDefault="00A92917" w:rsidP="00581FA7">
            <w:r>
              <w:rPr>
                <w:rFonts w:hint="eastAsia"/>
              </w:rPr>
              <w:t>Cm</w:t>
            </w:r>
          </w:p>
        </w:tc>
        <w:tc>
          <w:tcPr>
            <w:tcW w:w="2392" w:type="dxa"/>
          </w:tcPr>
          <w:p w14:paraId="716D924F" w14:textId="2D3F75AA" w:rsidR="00FE7B70" w:rsidRDefault="00A92917" w:rsidP="00581FA7">
            <w:r>
              <w:rPr>
                <w:rFonts w:hint="eastAsia"/>
              </w:rPr>
              <w:t>社群</w:t>
            </w:r>
          </w:p>
        </w:tc>
      </w:tr>
    </w:tbl>
    <w:p w14:paraId="34F42D0B" w14:textId="77777777" w:rsidR="00FE7B70" w:rsidRPr="00FE7B70" w:rsidRDefault="00FE7B70" w:rsidP="00FE7B70">
      <w:pPr>
        <w:pStyle w:val="aa"/>
        <w:ind w:left="0"/>
      </w:pPr>
    </w:p>
    <w:p w14:paraId="0C406BF5" w14:textId="24B5BC08" w:rsidR="00FE7B70" w:rsidRDefault="00CD6E07" w:rsidP="00FE7B70">
      <w:pPr>
        <w:pStyle w:val="2"/>
        <w:numPr>
          <w:ilvl w:val="1"/>
          <w:numId w:val="1"/>
        </w:numPr>
        <w:ind w:left="720" w:hanging="720"/>
      </w:pPr>
      <w:bookmarkStart w:id="9" w:name="_Toc498919236"/>
      <w:bookmarkStart w:id="10" w:name="_Toc54270135"/>
      <w:r>
        <w:rPr>
          <w:rFonts w:hint="eastAsia"/>
        </w:rPr>
        <w:t>参考资料</w:t>
      </w:r>
      <w:bookmarkEnd w:id="9"/>
      <w:bookmarkEnd w:id="10"/>
    </w:p>
    <w:p w14:paraId="41F76BAC" w14:textId="26FC27F8" w:rsidR="00FE7B70" w:rsidRDefault="00FE7B70" w:rsidP="00FE7B70">
      <w:pPr>
        <w:pStyle w:val="af0"/>
        <w:numPr>
          <w:ilvl w:val="0"/>
          <w:numId w:val="6"/>
        </w:numPr>
        <w:ind w:firstLineChars="0"/>
      </w:pPr>
      <w:r w:rsidRPr="00FE7B70">
        <w:rPr>
          <w:snapToGrid/>
        </w:rPr>
        <w:t>Course Registration System</w:t>
      </w:r>
      <w:r w:rsidRPr="00FE7B70">
        <w:rPr>
          <w:rFonts w:hint="eastAsia"/>
          <w:snapToGrid/>
        </w:rPr>
        <w:t xml:space="preserve"> </w:t>
      </w:r>
      <w:r w:rsidRPr="00FE7B70">
        <w:rPr>
          <w:snapToGrid/>
        </w:rPr>
        <w:t>Visio</w:t>
      </w:r>
      <w:r w:rsidRPr="00FE7B70">
        <w:rPr>
          <w:rFonts w:hint="eastAsia"/>
          <w:snapToGrid/>
        </w:rPr>
        <w:t>n</w:t>
      </w:r>
      <w:r w:rsidRPr="00FE7B70">
        <w:t xml:space="preserve"> Version 1.0</w:t>
      </w:r>
      <w:r>
        <w:t>, given by class</w:t>
      </w:r>
    </w:p>
    <w:p w14:paraId="4515C540" w14:textId="248F795B" w:rsidR="00FE7B70" w:rsidRPr="00FE7B70" w:rsidRDefault="00FE7B70" w:rsidP="00FE7B70">
      <w:pPr>
        <w:pStyle w:val="af0"/>
        <w:numPr>
          <w:ilvl w:val="0"/>
          <w:numId w:val="6"/>
        </w:numPr>
        <w:ind w:firstLineChars="0"/>
        <w:rPr>
          <w:snapToGrid/>
        </w:rPr>
      </w:pPr>
      <w:r>
        <w:rPr>
          <w:rFonts w:ascii="Helvetica" w:hAnsi="Helvetica"/>
          <w:color w:val="2D3B45"/>
          <w:shd w:val="clear" w:color="auto" w:fill="FFFFFF"/>
        </w:rPr>
        <w:t>4S</w:t>
      </w:r>
      <w:r>
        <w:rPr>
          <w:rFonts w:ascii="Helvetica" w:hAnsi="Helvetica"/>
          <w:color w:val="2D3B45"/>
          <w:shd w:val="clear" w:color="auto" w:fill="FFFFFF"/>
        </w:rPr>
        <w:t>系统的</w:t>
      </w:r>
      <w:r>
        <w:rPr>
          <w:rFonts w:ascii="Helvetica" w:hAnsi="Helvetica"/>
          <w:color w:val="2D3B45"/>
          <w:shd w:val="clear" w:color="auto" w:fill="FFFFFF"/>
        </w:rPr>
        <w:t>Vision</w:t>
      </w:r>
      <w:r>
        <w:rPr>
          <w:rFonts w:ascii="Helvetica" w:hAnsi="Helvetica"/>
          <w:color w:val="2D3B45"/>
          <w:shd w:val="clear" w:color="auto" w:fill="FFFFFF"/>
        </w:rPr>
        <w:t>文档</w:t>
      </w:r>
      <w:r>
        <w:rPr>
          <w:rFonts w:ascii="Helvetica" w:hAnsi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hint="eastAsia"/>
          <w:color w:val="2D3B45"/>
          <w:shd w:val="clear" w:color="auto" w:fill="FFFFFF"/>
        </w:rPr>
        <w:t>教材</w:t>
      </w:r>
      <w:r>
        <w:rPr>
          <w:rFonts w:ascii="Helvetica" w:hAnsi="Helvetica" w:hint="eastAsia"/>
          <w:color w:val="2D3B45"/>
          <w:shd w:val="clear" w:color="auto" w:fill="FFFFFF"/>
        </w:rPr>
        <w:t>P</w:t>
      </w:r>
      <w:r>
        <w:rPr>
          <w:rFonts w:ascii="Helvetica" w:hAnsi="Helvetica"/>
          <w:color w:val="2D3B45"/>
          <w:shd w:val="clear" w:color="auto" w:fill="FFFFFF"/>
        </w:rPr>
        <w:t>105</w:t>
      </w:r>
    </w:p>
    <w:p w14:paraId="678E93E8" w14:textId="77777777" w:rsidR="00FE7B70" w:rsidRPr="00FE7B70" w:rsidRDefault="00FE7B70" w:rsidP="00FE7B70"/>
    <w:p w14:paraId="4AA47C6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1" w:name="_Toc498919238"/>
      <w:bookmarkStart w:id="12" w:name="_Toc54270136"/>
      <w:r>
        <w:rPr>
          <w:rFonts w:hint="eastAsia"/>
        </w:rPr>
        <w:t>定位</w:t>
      </w:r>
      <w:bookmarkEnd w:id="11"/>
      <w:bookmarkEnd w:id="12"/>
    </w:p>
    <w:p w14:paraId="234640F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3" w:name="_Toc498919239"/>
      <w:bookmarkStart w:id="14" w:name="_Toc54270137"/>
      <w:r>
        <w:rPr>
          <w:rFonts w:hint="eastAsia"/>
        </w:rPr>
        <w:t>商机</w:t>
      </w:r>
      <w:bookmarkEnd w:id="13"/>
      <w:bookmarkEnd w:id="14"/>
    </w:p>
    <w:p w14:paraId="7AF5D09E" w14:textId="433E7334" w:rsidR="00FB1100" w:rsidRPr="00FB1100" w:rsidRDefault="00FB1100" w:rsidP="00FD4C0C">
      <w:pPr>
        <w:ind w:firstLineChars="200" w:firstLine="400"/>
      </w:pPr>
      <w:r>
        <w:rPr>
          <w:rFonts w:hint="eastAsia"/>
        </w:rPr>
        <w:t>常态化疫情防控的大环境下，突然</w:t>
      </w:r>
      <w:proofErr w:type="gramStart"/>
      <w:r>
        <w:rPr>
          <w:rFonts w:hint="eastAsia"/>
        </w:rPr>
        <w:t>的封控很有</w:t>
      </w:r>
      <w:proofErr w:type="gramEnd"/>
      <w:r>
        <w:rPr>
          <w:rFonts w:hint="eastAsia"/>
        </w:rPr>
        <w:t>可能发生。人们可能来不及囤积物资，也可能在长时间</w:t>
      </w:r>
      <w:proofErr w:type="gramStart"/>
      <w:r>
        <w:rPr>
          <w:rFonts w:hint="eastAsia"/>
        </w:rPr>
        <w:t>的封控和</w:t>
      </w:r>
      <w:proofErr w:type="gramEnd"/>
      <w:r>
        <w:rPr>
          <w:rFonts w:hint="eastAsia"/>
        </w:rPr>
        <w:t>物资供给不全面、不到位的情况下</w:t>
      </w:r>
      <w:r w:rsidR="00FD4C0C">
        <w:rPr>
          <w:rFonts w:hint="eastAsia"/>
        </w:rPr>
        <w:t>出现物资短缺。此现象在贵阳、上海等地都有出现。为在此情况下获取</w:t>
      </w:r>
      <w:r w:rsidR="00D95BA9">
        <w:rPr>
          <w:rFonts w:hint="eastAsia"/>
        </w:rPr>
        <w:t>、交换</w:t>
      </w:r>
      <w:r w:rsidR="00FD4C0C">
        <w:rPr>
          <w:rFonts w:hint="eastAsia"/>
        </w:rPr>
        <w:t>所需物品，之前采用的</w:t>
      </w:r>
      <w:proofErr w:type="gramStart"/>
      <w:r w:rsidR="00FD4C0C">
        <w:rPr>
          <w:rFonts w:hint="eastAsia"/>
        </w:rPr>
        <w:t>是腾讯文档</w:t>
      </w:r>
      <w:proofErr w:type="gramEnd"/>
      <w:r w:rsidR="00FD4C0C">
        <w:rPr>
          <w:rFonts w:hint="eastAsia"/>
        </w:rPr>
        <w:t>的方式，只能手动查询、联络和更新，十分不方便。该平台给出了一个供人们交换物品、提供帮助的便捷渠道，能够一站式地提供需求管理、点对点联络等服</w:t>
      </w:r>
      <w:r w:rsidR="00FD4C0C">
        <w:rPr>
          <w:rFonts w:hint="eastAsia"/>
        </w:rPr>
        <w:lastRenderedPageBreak/>
        <w:t>务，能带来极大的便利，改善人们生活，稳定社会环境。</w:t>
      </w:r>
    </w:p>
    <w:p w14:paraId="4AC583B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5" w:name="_Toc498919240"/>
      <w:bookmarkStart w:id="16" w:name="_Toc54270138"/>
      <w:r>
        <w:rPr>
          <w:rFonts w:hint="eastAsia"/>
        </w:rPr>
        <w:t>问题说明</w:t>
      </w:r>
      <w:bookmarkEnd w:id="15"/>
      <w:bookmarkEnd w:id="16"/>
    </w:p>
    <w:p w14:paraId="165B13CC" w14:textId="4B4647AA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6329619C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132671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B692C4" w14:textId="41669296" w:rsidR="00CD6E07" w:rsidRDefault="002B1FB3" w:rsidP="002B1FB3">
            <w:r>
              <w:rPr>
                <w:rFonts w:hint="eastAsia"/>
              </w:rPr>
              <w:t>之前的疫情物品互助方式——</w:t>
            </w:r>
            <w:proofErr w:type="gramStart"/>
            <w:r>
              <w:rPr>
                <w:rFonts w:hint="eastAsia"/>
              </w:rPr>
              <w:t>腾讯文档</w:t>
            </w:r>
            <w:proofErr w:type="gramEnd"/>
            <w:r>
              <w:rPr>
                <w:rFonts w:hint="eastAsia"/>
              </w:rPr>
              <w:t>，效率低、卡顿，体验不佳</w:t>
            </w:r>
            <w:r w:rsidR="00834AA4">
              <w:rPr>
                <w:rFonts w:hint="eastAsia"/>
              </w:rPr>
              <w:t>。</w:t>
            </w:r>
          </w:p>
        </w:tc>
      </w:tr>
      <w:tr w:rsidR="00CD6E07" w14:paraId="0A0CF58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9299E7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712E7" w14:textId="467CEB95" w:rsidR="00CD6E07" w:rsidRDefault="002B1FB3" w:rsidP="002B1FB3">
            <w:r>
              <w:rPr>
                <w:rFonts w:hint="eastAsia"/>
              </w:rPr>
              <w:t>因疫情被封控，物资短缺的人们</w:t>
            </w:r>
            <w:r w:rsidR="00834AA4">
              <w:rPr>
                <w:rFonts w:hint="eastAsia"/>
              </w:rPr>
              <w:t>。</w:t>
            </w:r>
          </w:p>
        </w:tc>
      </w:tr>
      <w:tr w:rsidR="00CD6E07" w14:paraId="231CC35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34B63B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FBC04" w14:textId="17126E12" w:rsidR="00CD6E07" w:rsidRDefault="002B1FB3" w:rsidP="002B1FB3">
            <w:r>
              <w:rPr>
                <w:rFonts w:hint="eastAsia"/>
              </w:rPr>
              <w:t>生活质量受影响，</w:t>
            </w:r>
            <w:r w:rsidR="00834AA4">
              <w:rPr>
                <w:rFonts w:hint="eastAsia"/>
              </w:rPr>
              <w:t>紧急需求难以被满足甚至可能产生严重后果。</w:t>
            </w:r>
          </w:p>
        </w:tc>
      </w:tr>
      <w:tr w:rsidR="00CD6E07" w14:paraId="5C197B0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7EAAF0" w14:textId="77777777" w:rsidR="00CD6E07" w:rsidRDefault="00CD6E07">
            <w:pPr>
              <w:pStyle w:val="aa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073DC" w14:textId="001E7FFD" w:rsidR="00CD6E07" w:rsidRDefault="00B966C5" w:rsidP="00834AA4">
            <w:r>
              <w:rPr>
                <w:rFonts w:ascii="Helvetica" w:hAnsi="Helvetica" w:cs="Helvetica"/>
                <w:color w:val="444444"/>
                <w:shd w:val="clear" w:color="auto" w:fill="F5F5F5"/>
              </w:rPr>
              <w:t>是开发一个疫情物品互助的在线平台</w:t>
            </w:r>
            <w:r w:rsidR="00834AA4">
              <w:rPr>
                <w:rFonts w:hint="eastAsia"/>
              </w:rPr>
              <w:t>。</w:t>
            </w:r>
          </w:p>
        </w:tc>
      </w:tr>
    </w:tbl>
    <w:p w14:paraId="589115D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7" w:name="_Toc498919241"/>
      <w:bookmarkStart w:id="18" w:name="_Toc54270139"/>
      <w:r>
        <w:rPr>
          <w:rFonts w:ascii="Arial" w:hAnsi="Arial" w:hint="eastAsia"/>
          <w:snapToGrid/>
        </w:rPr>
        <w:t>产品定位说明</w:t>
      </w:r>
      <w:bookmarkEnd w:id="17"/>
      <w:bookmarkEnd w:id="18"/>
    </w:p>
    <w:p w14:paraId="51003E63" w14:textId="5FA4AB23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7E31D3AC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662EEA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227D69" w14:textId="2BA26F9B" w:rsidR="00CD6E07" w:rsidRDefault="00834AA4" w:rsidP="00834AA4">
            <w:r>
              <w:rPr>
                <w:rFonts w:hint="eastAsia"/>
              </w:rPr>
              <w:t>被疫情封控，难以购买物资，需要物资帮助和交换的人群。</w:t>
            </w:r>
          </w:p>
        </w:tc>
      </w:tr>
      <w:tr w:rsidR="00CD6E07" w14:paraId="63C3015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9265F8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EB7EF" w14:textId="11A0571E" w:rsidR="00CD6E07" w:rsidRDefault="00834AA4" w:rsidP="00834AA4">
            <w:r>
              <w:rPr>
                <w:rFonts w:hint="eastAsia"/>
              </w:rPr>
              <w:t>获取物品、交换物品。</w:t>
            </w:r>
          </w:p>
        </w:tc>
      </w:tr>
      <w:tr w:rsidR="00CD6E07" w14:paraId="01F3D5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169B27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4B0461" w14:textId="4D2F42A6" w:rsidR="00CD6E07" w:rsidRPr="00E8194E" w:rsidRDefault="00E8194E" w:rsidP="00E8194E">
            <w:pPr>
              <w:pStyle w:val="aa"/>
              <w:ind w:left="0"/>
              <w:rPr>
                <w:rFonts w:hint="eastAsia"/>
              </w:rPr>
            </w:pPr>
            <w:r w:rsidRPr="00E8194E">
              <w:rPr>
                <w:rFonts w:hint="eastAsia"/>
              </w:rPr>
              <w:t>交大林檎</w:t>
            </w:r>
            <w:r w:rsidRPr="00E8194E">
              <w:t>—</w:t>
            </w:r>
            <w:r w:rsidRPr="00E8194E">
              <w:rPr>
                <w:rFonts w:hint="eastAsia"/>
              </w:rPr>
              <w:t>疫情物品互助平台</w:t>
            </w:r>
          </w:p>
        </w:tc>
      </w:tr>
      <w:tr w:rsidR="00CD6E07" w14:paraId="537DE1E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556E87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7DE9C5" w14:textId="1D6A131C" w:rsidR="00CD6E07" w:rsidRDefault="00834AA4" w:rsidP="00834AA4">
            <w:r>
              <w:rPr>
                <w:rFonts w:hint="eastAsia"/>
              </w:rPr>
              <w:t>便利地提出物品需求、施助、发起沟通。</w:t>
            </w:r>
          </w:p>
        </w:tc>
      </w:tr>
      <w:tr w:rsidR="00CD6E07" w14:paraId="02CA7B7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5168F0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33943C" w14:textId="096BE3F4" w:rsidR="00CD6E07" w:rsidRDefault="00834AA4" w:rsidP="00834AA4">
            <w:r>
              <w:rPr>
                <w:rFonts w:hint="eastAsia"/>
              </w:rPr>
              <w:t>主流的二手物品交易平台。</w:t>
            </w:r>
          </w:p>
        </w:tc>
      </w:tr>
      <w:tr w:rsidR="00CD6E07" w14:paraId="12304DC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CF0655E" w14:textId="77777777" w:rsidR="00CD6E07" w:rsidRDefault="00CD6E07">
            <w:pPr>
              <w:pStyle w:val="aa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6DA3C4" w14:textId="6DFABFC7" w:rsidR="00CD6E07" w:rsidRDefault="00834AA4" w:rsidP="00834AA4">
            <w:r>
              <w:rPr>
                <w:rFonts w:hint="eastAsia"/>
              </w:rPr>
              <w:t>以需求方的需求条目为主，而不是提供方的货物展示。只需登录网站即可便捷地提出需求、施助或得到帮助。</w:t>
            </w:r>
          </w:p>
        </w:tc>
      </w:tr>
    </w:tbl>
    <w:p w14:paraId="622582C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9" w:name="_Toc498919242"/>
      <w:bookmarkStart w:id="20" w:name="_Toc54270140"/>
      <w:r>
        <w:rPr>
          <w:rFonts w:hint="eastAsia"/>
        </w:rPr>
        <w:t>涉众和用户说明</w:t>
      </w:r>
      <w:bookmarkEnd w:id="19"/>
      <w:bookmarkEnd w:id="20"/>
    </w:p>
    <w:p w14:paraId="027DD728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1" w:name="_Toc498919243"/>
      <w:bookmarkStart w:id="22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1"/>
      <w:bookmarkEnd w:id="22"/>
    </w:p>
    <w:p w14:paraId="48E261F4" w14:textId="461BDDC5" w:rsidR="004D4291" w:rsidRPr="004D4291" w:rsidRDefault="004D4291" w:rsidP="004D4291">
      <w:pPr>
        <w:ind w:firstLineChars="200" w:firstLine="400"/>
      </w:pPr>
      <w:r>
        <w:rPr>
          <w:rFonts w:hint="eastAsia"/>
        </w:rPr>
        <w:t>受封控群体数量可能很庞大，需求也很迫切。且目前互联网普及率很高，只需w</w:t>
      </w:r>
      <w:r>
        <w:t>eb</w:t>
      </w:r>
      <w:r>
        <w:rPr>
          <w:rFonts w:hint="eastAsia"/>
        </w:rPr>
        <w:t>登录就可使用我们的平台。我们的小组以上海交通大学作背书，可以获取一定信任度和使用意愿。我们想要推广这个平台，使其被广泛应用。它便利的功能、良好的使用体验能够支持这一点。</w:t>
      </w:r>
    </w:p>
    <w:p w14:paraId="467B260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3" w:name="_Toc498919244"/>
      <w:bookmarkStart w:id="24" w:name="_Toc54270142"/>
      <w:r>
        <w:rPr>
          <w:rFonts w:hint="eastAsia"/>
        </w:rPr>
        <w:t>涉众概要</w:t>
      </w:r>
      <w:bookmarkEnd w:id="23"/>
      <w:bookmarkEnd w:id="24"/>
    </w:p>
    <w:p w14:paraId="7D6F24EC" w14:textId="4DDAD831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63389CEF" w14:textId="77777777">
        <w:tc>
          <w:tcPr>
            <w:tcW w:w="2520" w:type="dxa"/>
            <w:shd w:val="solid" w:color="000000" w:fill="FFFFFF"/>
          </w:tcPr>
          <w:p w14:paraId="2BE86307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0D2BCF99" w14:textId="77777777" w:rsidR="00CD6E07" w:rsidRDefault="003C0D69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64C7E211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7964A97" w14:textId="77777777">
        <w:tc>
          <w:tcPr>
            <w:tcW w:w="2520" w:type="dxa"/>
          </w:tcPr>
          <w:p w14:paraId="0DE97935" w14:textId="735446FC" w:rsidR="00CD6E07" w:rsidRDefault="00D54764" w:rsidP="00D54764">
            <w:pPr>
              <w:pStyle w:val="aa"/>
              <w:tabs>
                <w:tab w:val="center" w:pos="1152"/>
              </w:tabs>
              <w:ind w:left="0"/>
            </w:pPr>
            <w:r>
              <w:rPr>
                <w:rFonts w:hint="eastAsia"/>
              </w:rPr>
              <w:t>受封控人群</w:t>
            </w:r>
          </w:p>
        </w:tc>
        <w:tc>
          <w:tcPr>
            <w:tcW w:w="2880" w:type="dxa"/>
          </w:tcPr>
          <w:p w14:paraId="50DBADCF" w14:textId="3CABA6C4" w:rsidR="00CD6E07" w:rsidRDefault="00D54764" w:rsidP="005F0875">
            <w:r>
              <w:rPr>
                <w:rFonts w:hint="eastAsia"/>
              </w:rPr>
              <w:t>可能是学生、被封在居民楼的市民等</w:t>
            </w:r>
          </w:p>
        </w:tc>
        <w:tc>
          <w:tcPr>
            <w:tcW w:w="3060" w:type="dxa"/>
          </w:tcPr>
          <w:p w14:paraId="3DFB2A65" w14:textId="3EB3DB02" w:rsidR="00CD6E07" w:rsidRDefault="00D54764" w:rsidP="00D54764">
            <w:r>
              <w:rPr>
                <w:rFonts w:hint="eastAsia"/>
              </w:rPr>
              <w:t>确保互助平台能够保证他们的使用体验</w:t>
            </w:r>
          </w:p>
        </w:tc>
      </w:tr>
      <w:tr w:rsidR="005F0875" w14:paraId="0B03B5AB" w14:textId="77777777">
        <w:tc>
          <w:tcPr>
            <w:tcW w:w="2520" w:type="dxa"/>
          </w:tcPr>
          <w:p w14:paraId="31B8EA62" w14:textId="7DBF7D4F" w:rsidR="005F0875" w:rsidRDefault="00D54764">
            <w:pPr>
              <w:pStyle w:val="aa"/>
              <w:ind w:left="0"/>
            </w:pPr>
            <w:r>
              <w:rPr>
                <w:rFonts w:hint="eastAsia"/>
              </w:rPr>
              <w:t>开发团队</w:t>
            </w:r>
          </w:p>
        </w:tc>
        <w:tc>
          <w:tcPr>
            <w:tcW w:w="2880" w:type="dxa"/>
          </w:tcPr>
          <w:p w14:paraId="1E0476D6" w14:textId="22AF1DBF" w:rsidR="005F0875" w:rsidRDefault="00D54764" w:rsidP="00D54764">
            <w:r>
              <w:rPr>
                <w:rFonts w:hint="eastAsia"/>
              </w:rPr>
              <w:t>“软件工程与项目管理”课程第六组</w:t>
            </w:r>
          </w:p>
        </w:tc>
        <w:tc>
          <w:tcPr>
            <w:tcW w:w="3060" w:type="dxa"/>
          </w:tcPr>
          <w:p w14:paraId="2C4FC34A" w14:textId="190B2C5A" w:rsidR="005F0875" w:rsidRDefault="00D54764" w:rsidP="00D54764">
            <w:r>
              <w:rPr>
                <w:rFonts w:hint="eastAsia"/>
              </w:rPr>
              <w:t>进行产品开发</w:t>
            </w:r>
          </w:p>
        </w:tc>
      </w:tr>
      <w:tr w:rsidR="005F0875" w14:paraId="3F9FDC1D" w14:textId="77777777">
        <w:tc>
          <w:tcPr>
            <w:tcW w:w="2520" w:type="dxa"/>
          </w:tcPr>
          <w:p w14:paraId="11FB0BCF" w14:textId="40DE0155" w:rsidR="005F0875" w:rsidRDefault="00D54764">
            <w:pPr>
              <w:pStyle w:val="aa"/>
              <w:ind w:left="0"/>
            </w:pPr>
            <w:r>
              <w:rPr>
                <w:rFonts w:hint="eastAsia"/>
              </w:rPr>
              <w:t>指导教师和助教团队</w:t>
            </w:r>
          </w:p>
        </w:tc>
        <w:tc>
          <w:tcPr>
            <w:tcW w:w="2880" w:type="dxa"/>
          </w:tcPr>
          <w:p w14:paraId="6700BAD2" w14:textId="7DBD7D4F" w:rsidR="005F0875" w:rsidRDefault="00D54764" w:rsidP="00D54764">
            <w:r>
              <w:rPr>
                <w:rFonts w:hint="eastAsia"/>
              </w:rPr>
              <w:t>“软件工程与项目管理”课程的老师和助教</w:t>
            </w:r>
          </w:p>
        </w:tc>
        <w:tc>
          <w:tcPr>
            <w:tcW w:w="3060" w:type="dxa"/>
          </w:tcPr>
          <w:p w14:paraId="220BF417" w14:textId="295C6ECE" w:rsidR="005F0875" w:rsidRDefault="00D54764" w:rsidP="00D54764">
            <w:r>
              <w:rPr>
                <w:rFonts w:hint="eastAsia"/>
              </w:rPr>
              <w:t>评估该产品的各项功能和指标</w:t>
            </w:r>
          </w:p>
        </w:tc>
      </w:tr>
    </w:tbl>
    <w:p w14:paraId="0BB8844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5" w:name="_Toc498919245"/>
      <w:bookmarkStart w:id="26" w:name="_Toc54270143"/>
      <w:r>
        <w:rPr>
          <w:rFonts w:hint="eastAsia"/>
        </w:rPr>
        <w:t>用户概要</w:t>
      </w:r>
      <w:bookmarkEnd w:id="25"/>
      <w:bookmarkEnd w:id="26"/>
    </w:p>
    <w:p w14:paraId="40B6A60D" w14:textId="66F4868E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21027C66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3A0D24E7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254D8624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2A1FCCD9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4CD5D916" w14:textId="77777777">
        <w:trPr>
          <w:trHeight w:val="976"/>
        </w:trPr>
        <w:tc>
          <w:tcPr>
            <w:tcW w:w="2520" w:type="dxa"/>
          </w:tcPr>
          <w:p w14:paraId="776B072E" w14:textId="1C7675DB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lastRenderedPageBreak/>
              <w:t>受封控的大学生</w:t>
            </w:r>
          </w:p>
        </w:tc>
        <w:tc>
          <w:tcPr>
            <w:tcW w:w="2817" w:type="dxa"/>
          </w:tcPr>
          <w:p w14:paraId="5FFF5D68" w14:textId="0A9A5AE8" w:rsidR="00CD6E07" w:rsidRDefault="00D54764" w:rsidP="00D54764">
            <w:r>
              <w:rPr>
                <w:rFonts w:hint="eastAsia"/>
              </w:rPr>
              <w:t>注册，提出物品需求，满足他人的物品需求。</w:t>
            </w:r>
          </w:p>
        </w:tc>
        <w:tc>
          <w:tcPr>
            <w:tcW w:w="3024" w:type="dxa"/>
          </w:tcPr>
          <w:p w14:paraId="76A9029B" w14:textId="4D88D23A" w:rsidR="00CD6E07" w:rsidRDefault="00D54764" w:rsidP="00D54764">
            <w:r>
              <w:rPr>
                <w:rFonts w:hint="eastAsia"/>
              </w:rPr>
              <w:t>受封控人群</w:t>
            </w:r>
          </w:p>
        </w:tc>
      </w:tr>
      <w:tr w:rsidR="00D54764" w14:paraId="7C5E6F88" w14:textId="77777777">
        <w:trPr>
          <w:trHeight w:val="976"/>
        </w:trPr>
        <w:tc>
          <w:tcPr>
            <w:tcW w:w="2520" w:type="dxa"/>
          </w:tcPr>
          <w:p w14:paraId="6A4D03FB" w14:textId="6BF82DB7" w:rsidR="00D54764" w:rsidRDefault="00D54764">
            <w:pPr>
              <w:pStyle w:val="aa"/>
              <w:ind w:left="0"/>
            </w:pPr>
            <w:r>
              <w:rPr>
                <w:rFonts w:hint="eastAsia"/>
              </w:rPr>
              <w:t>社区中受封</w:t>
            </w:r>
            <w:proofErr w:type="gramStart"/>
            <w:r>
              <w:rPr>
                <w:rFonts w:hint="eastAsia"/>
              </w:rPr>
              <w:t>控市民</w:t>
            </w:r>
            <w:proofErr w:type="gramEnd"/>
          </w:p>
        </w:tc>
        <w:tc>
          <w:tcPr>
            <w:tcW w:w="2817" w:type="dxa"/>
          </w:tcPr>
          <w:p w14:paraId="279EA819" w14:textId="42B9BE41" w:rsidR="00D54764" w:rsidRDefault="00D54764" w:rsidP="00D54764">
            <w:r>
              <w:rPr>
                <w:rFonts w:hint="eastAsia"/>
              </w:rPr>
              <w:t>和大学生类似，但需求可能更多样化</w:t>
            </w:r>
          </w:p>
        </w:tc>
        <w:tc>
          <w:tcPr>
            <w:tcW w:w="3024" w:type="dxa"/>
          </w:tcPr>
          <w:p w14:paraId="0CA3A0D9" w14:textId="7BDE7039" w:rsidR="00D54764" w:rsidRDefault="00D54764" w:rsidP="00D54764">
            <w:r>
              <w:rPr>
                <w:rFonts w:hint="eastAsia"/>
              </w:rPr>
              <w:t>受封控人群</w:t>
            </w:r>
          </w:p>
        </w:tc>
      </w:tr>
    </w:tbl>
    <w:p w14:paraId="42F606AC" w14:textId="77777777" w:rsidR="00CD6E07" w:rsidRDefault="00CD6E07">
      <w:pPr>
        <w:pStyle w:val="aa"/>
      </w:pPr>
    </w:p>
    <w:p w14:paraId="736ABA9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7" w:name="_Toc498919251"/>
      <w:bookmarkStart w:id="28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7"/>
      <w:bookmarkEnd w:id="28"/>
    </w:p>
    <w:p w14:paraId="18697FA8" w14:textId="51AFF91C" w:rsidR="00CD6E07" w:rsidRDefault="00CD6E0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32472075" w14:textId="77777777">
        <w:tc>
          <w:tcPr>
            <w:tcW w:w="2808" w:type="dxa"/>
            <w:shd w:val="solid" w:color="000000" w:fill="FFFFFF"/>
          </w:tcPr>
          <w:p w14:paraId="22530D1A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72A5358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5DCC39F3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7ED7F717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3E2F2910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1812941C" w14:textId="77777777">
        <w:tc>
          <w:tcPr>
            <w:tcW w:w="2808" w:type="dxa"/>
          </w:tcPr>
          <w:p w14:paraId="6DB4F394" w14:textId="00A3E4AD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方便地提出物品需求</w:t>
            </w:r>
          </w:p>
        </w:tc>
        <w:tc>
          <w:tcPr>
            <w:tcW w:w="900" w:type="dxa"/>
          </w:tcPr>
          <w:p w14:paraId="51F1751E" w14:textId="2A888209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14:paraId="3726DF95" w14:textId="2ED3285E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便利性、受关注性</w:t>
            </w:r>
          </w:p>
        </w:tc>
        <w:tc>
          <w:tcPr>
            <w:tcW w:w="1980" w:type="dxa"/>
            <w:gridSpan w:val="2"/>
          </w:tcPr>
          <w:p w14:paraId="695C2F3E" w14:textId="6EAB2147" w:rsidR="00CD6E07" w:rsidRDefault="00D54764">
            <w:pPr>
              <w:pStyle w:val="aa"/>
              <w:ind w:left="0"/>
            </w:pPr>
            <w:proofErr w:type="gramStart"/>
            <w:r>
              <w:rPr>
                <w:rFonts w:hint="eastAsia"/>
              </w:rPr>
              <w:t>在腾讯文档</w:t>
            </w:r>
            <w:proofErr w:type="gramEnd"/>
            <w:r>
              <w:rPr>
                <w:rFonts w:hint="eastAsia"/>
              </w:rPr>
              <w:t>手动填写</w:t>
            </w:r>
          </w:p>
        </w:tc>
        <w:tc>
          <w:tcPr>
            <w:tcW w:w="2430" w:type="dxa"/>
          </w:tcPr>
          <w:p w14:paraId="108D4EBE" w14:textId="308E5F55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直接通过我们的平台发布，由平台管理</w:t>
            </w:r>
          </w:p>
        </w:tc>
      </w:tr>
      <w:tr w:rsidR="00D54764" w14:paraId="08E68636" w14:textId="77777777">
        <w:tc>
          <w:tcPr>
            <w:tcW w:w="2808" w:type="dxa"/>
          </w:tcPr>
          <w:p w14:paraId="49A464A6" w14:textId="74209296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和受助人联络、沟通交接细节</w:t>
            </w:r>
          </w:p>
        </w:tc>
        <w:tc>
          <w:tcPr>
            <w:tcW w:w="900" w:type="dxa"/>
          </w:tcPr>
          <w:p w14:paraId="42B62213" w14:textId="20A47DCE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14:paraId="604610B6" w14:textId="7E7344CB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隐私性、便利性</w:t>
            </w:r>
          </w:p>
        </w:tc>
        <w:tc>
          <w:tcPr>
            <w:tcW w:w="1980" w:type="dxa"/>
            <w:gridSpan w:val="2"/>
          </w:tcPr>
          <w:p w14:paraId="7AFBFFD6" w14:textId="13AAA83B" w:rsidR="00D54764" w:rsidRDefault="009F0BD0">
            <w:pPr>
              <w:pStyle w:val="aa"/>
              <w:ind w:left="0"/>
            </w:pPr>
            <w:proofErr w:type="gramStart"/>
            <w:r>
              <w:rPr>
                <w:rFonts w:hint="eastAsia"/>
              </w:rPr>
              <w:t>在腾讯文档</w:t>
            </w:r>
            <w:proofErr w:type="gramEnd"/>
            <w:r>
              <w:rPr>
                <w:rFonts w:hint="eastAsia"/>
              </w:rPr>
              <w:t>沟通联系方式和交接时间、地点</w:t>
            </w:r>
          </w:p>
        </w:tc>
        <w:tc>
          <w:tcPr>
            <w:tcW w:w="2430" w:type="dxa"/>
          </w:tcPr>
          <w:p w14:paraId="3092C043" w14:textId="60EBFC45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通过平台发起私聊，点对点沟通</w:t>
            </w:r>
          </w:p>
        </w:tc>
      </w:tr>
      <w:tr w:rsidR="00D54764" w14:paraId="4CCC72FB" w14:textId="77777777">
        <w:tc>
          <w:tcPr>
            <w:tcW w:w="2808" w:type="dxa"/>
          </w:tcPr>
          <w:p w14:paraId="133832F5" w14:textId="3A852CB4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主动给出可施助物品，查找受助对象</w:t>
            </w:r>
          </w:p>
        </w:tc>
        <w:tc>
          <w:tcPr>
            <w:tcW w:w="900" w:type="dxa"/>
          </w:tcPr>
          <w:p w14:paraId="6E07A5EF" w14:textId="2210B934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14:paraId="3675C639" w14:textId="45288B3A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智能性</w:t>
            </w:r>
          </w:p>
        </w:tc>
        <w:tc>
          <w:tcPr>
            <w:tcW w:w="1980" w:type="dxa"/>
            <w:gridSpan w:val="2"/>
          </w:tcPr>
          <w:p w14:paraId="5F42510C" w14:textId="27A406DA" w:rsidR="00D54764" w:rsidRDefault="009F0BD0">
            <w:pPr>
              <w:pStyle w:val="aa"/>
              <w:ind w:left="0"/>
            </w:pPr>
            <w:proofErr w:type="gramStart"/>
            <w:r>
              <w:rPr>
                <w:rFonts w:hint="eastAsia"/>
              </w:rPr>
              <w:t>在腾讯文档</w:t>
            </w:r>
            <w:proofErr w:type="gramEnd"/>
            <w:r>
              <w:rPr>
                <w:rFonts w:hint="eastAsia"/>
              </w:rPr>
              <w:t>中翻阅需求并施助</w:t>
            </w:r>
          </w:p>
        </w:tc>
        <w:tc>
          <w:tcPr>
            <w:tcW w:w="2430" w:type="dxa"/>
          </w:tcPr>
          <w:p w14:paraId="0E2C191F" w14:textId="5839CC57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用户上传自己的施助物品，可由平台自动匹配受助对象或是自行浏览</w:t>
            </w:r>
          </w:p>
        </w:tc>
      </w:tr>
    </w:tbl>
    <w:p w14:paraId="1BC8BBC8" w14:textId="77777777" w:rsidR="00CD6E07" w:rsidRDefault="00CD6E07">
      <w:pPr>
        <w:pStyle w:val="aa"/>
      </w:pPr>
    </w:p>
    <w:p w14:paraId="7ED8B7A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9" w:name="_Toc498919252"/>
      <w:bookmarkStart w:id="30" w:name="_Toc54270145"/>
      <w:r>
        <w:rPr>
          <w:rFonts w:hint="eastAsia"/>
        </w:rPr>
        <w:t>备选方案和竞争</w:t>
      </w:r>
      <w:bookmarkEnd w:id="29"/>
      <w:bookmarkEnd w:id="30"/>
    </w:p>
    <w:p w14:paraId="5F980CFC" w14:textId="5513EC79" w:rsidR="00CD6E07" w:rsidRDefault="00EC412B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闲鱼</w:t>
      </w:r>
    </w:p>
    <w:p w14:paraId="71625C81" w14:textId="0A57E45B" w:rsidR="009F0BD0" w:rsidRDefault="009F0BD0" w:rsidP="009F0BD0">
      <w:r>
        <w:rPr>
          <w:rFonts w:hint="eastAsia"/>
        </w:rPr>
        <w:t>类似的物品交易平台，也可</w:t>
      </w:r>
      <w:proofErr w:type="gramStart"/>
      <w:r>
        <w:rPr>
          <w:rFonts w:hint="eastAsia"/>
        </w:rPr>
        <w:t>发起私聊沟通</w:t>
      </w:r>
      <w:proofErr w:type="gramEnd"/>
      <w:r>
        <w:rPr>
          <w:rFonts w:hint="eastAsia"/>
        </w:rPr>
        <w:t>。</w:t>
      </w:r>
    </w:p>
    <w:p w14:paraId="69D75D0A" w14:textId="13517E50" w:rsidR="009F0BD0" w:rsidRDefault="009F0BD0" w:rsidP="009F0BD0">
      <w:pPr>
        <w:ind w:firstLine="720"/>
      </w:pPr>
      <w:r>
        <w:rPr>
          <w:rFonts w:hint="eastAsia"/>
        </w:rPr>
        <w:t>优点：体系成熟，性能高，使用体验好</w:t>
      </w:r>
    </w:p>
    <w:p w14:paraId="38677797" w14:textId="52030465" w:rsidR="009F0BD0" w:rsidRPr="009F0BD0" w:rsidRDefault="009F0BD0" w:rsidP="009F0BD0">
      <w:pPr>
        <w:ind w:firstLine="720"/>
      </w:pPr>
      <w:r>
        <w:rPr>
          <w:rFonts w:hint="eastAsia"/>
        </w:rPr>
        <w:t>缺点：作为一个“交易平台”，和超市购物类似，与浏览需求并施助的疫情互助理念相悖。同时，</w:t>
      </w:r>
      <w:r w:rsidR="00C134CF">
        <w:rPr>
          <w:rFonts w:hint="eastAsia"/>
        </w:rPr>
        <w:t>需求浏览等</w:t>
      </w:r>
      <w:r>
        <w:rPr>
          <w:rFonts w:hint="eastAsia"/>
        </w:rPr>
        <w:t>难以集中在一个地区</w:t>
      </w:r>
      <w:r w:rsidR="00C134CF">
        <w:rPr>
          <w:rFonts w:hint="eastAsia"/>
        </w:rPr>
        <w:t>上</w:t>
      </w:r>
      <w:r w:rsidR="00B612A1">
        <w:rPr>
          <w:rFonts w:hint="eastAsia"/>
        </w:rPr>
        <w:t>，造成物品给予和交换的不便。</w:t>
      </w:r>
    </w:p>
    <w:p w14:paraId="67371063" w14:textId="7D2B0918" w:rsidR="00CD6E07" w:rsidRDefault="00EC412B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交大柠檬</w:t>
      </w:r>
    </w:p>
    <w:p w14:paraId="202BFC67" w14:textId="628FAAEE" w:rsidR="009F0BD0" w:rsidRDefault="009F0BD0" w:rsidP="009F0BD0">
      <w:r>
        <w:rPr>
          <w:rFonts w:hint="eastAsia"/>
        </w:rPr>
        <w:t>拥有提供条目和需求条目的免费平台</w:t>
      </w:r>
      <w:r w:rsidR="00B612A1">
        <w:rPr>
          <w:rFonts w:hint="eastAsia"/>
        </w:rPr>
        <w:t>。</w:t>
      </w:r>
    </w:p>
    <w:p w14:paraId="7655243A" w14:textId="792702D4" w:rsidR="00B612A1" w:rsidRDefault="00B612A1" w:rsidP="009F0BD0">
      <w:r>
        <w:tab/>
      </w:r>
      <w:r>
        <w:rPr>
          <w:rFonts w:hint="eastAsia"/>
        </w:rPr>
        <w:t>优点：轻量化，用户体系成熟，也可提供部分物品需求功能。</w:t>
      </w:r>
    </w:p>
    <w:p w14:paraId="68A4679D" w14:textId="67944D5D" w:rsidR="00B612A1" w:rsidRPr="009F0BD0" w:rsidRDefault="00B612A1" w:rsidP="009F0BD0">
      <w:r>
        <w:tab/>
      </w:r>
      <w:r>
        <w:rPr>
          <w:rFonts w:hint="eastAsia"/>
        </w:rPr>
        <w:t>缺陷：无</w:t>
      </w:r>
      <w:proofErr w:type="gramStart"/>
      <w:r>
        <w:rPr>
          <w:rFonts w:hint="eastAsia"/>
        </w:rPr>
        <w:t>点对点私聊功能</w:t>
      </w:r>
      <w:proofErr w:type="gramEnd"/>
      <w:r>
        <w:rPr>
          <w:rFonts w:hint="eastAsia"/>
        </w:rPr>
        <w:t>，可能造成隐私泄露。</w:t>
      </w:r>
      <w:r w:rsidR="00190DB8">
        <w:rPr>
          <w:rFonts w:hint="eastAsia"/>
        </w:rPr>
        <w:t>同时只面向交大学生。</w:t>
      </w:r>
    </w:p>
    <w:p w14:paraId="467C94EF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1" w:name="_Toc498919255"/>
      <w:bookmarkStart w:id="32" w:name="_Toc54270148"/>
      <w:r>
        <w:rPr>
          <w:rFonts w:hint="eastAsia"/>
        </w:rPr>
        <w:t>产品概述</w:t>
      </w:r>
      <w:bookmarkEnd w:id="31"/>
      <w:bookmarkEnd w:id="32"/>
    </w:p>
    <w:p w14:paraId="7929021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3" w:name="_Toc498919256"/>
      <w:bookmarkStart w:id="34" w:name="_Toc54270149"/>
      <w:r>
        <w:rPr>
          <w:rFonts w:hint="eastAsia"/>
        </w:rPr>
        <w:t>产品总体效果</w:t>
      </w:r>
      <w:bookmarkEnd w:id="33"/>
      <w:bookmarkEnd w:id="34"/>
    </w:p>
    <w:p w14:paraId="589DE1ED" w14:textId="079C439E" w:rsidR="00A1078C" w:rsidRPr="00A1078C" w:rsidRDefault="00A1078C" w:rsidP="00A1078C">
      <w:r>
        <w:rPr>
          <w:rFonts w:hint="eastAsia"/>
        </w:rPr>
        <w:t>该产品自成一体，独自作为一个可交付平台。</w:t>
      </w:r>
    </w:p>
    <w:p w14:paraId="2874581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5" w:name="_Toc498919257"/>
      <w:bookmarkStart w:id="36" w:name="_Toc54270150"/>
      <w:r>
        <w:rPr>
          <w:rFonts w:hint="eastAsia"/>
        </w:rPr>
        <w:lastRenderedPageBreak/>
        <w:t>功能摘要</w:t>
      </w:r>
      <w:bookmarkEnd w:id="35"/>
      <w:bookmarkEnd w:id="36"/>
    </w:p>
    <w:p w14:paraId="3F5A1C93" w14:textId="77777777" w:rsidR="00CD6E07" w:rsidRDefault="00CD6E07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7F06FACE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7A6DDBED" w14:textId="77777777">
        <w:trPr>
          <w:cantSplit/>
        </w:trPr>
        <w:tc>
          <w:tcPr>
            <w:tcW w:w="3240" w:type="dxa"/>
          </w:tcPr>
          <w:p w14:paraId="49D0B502" w14:textId="77777777"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66BCF773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6A5A37" w14:paraId="0989985E" w14:textId="77777777">
        <w:trPr>
          <w:cantSplit/>
        </w:trPr>
        <w:tc>
          <w:tcPr>
            <w:tcW w:w="3240" w:type="dxa"/>
          </w:tcPr>
          <w:p w14:paraId="6DE99A2E" w14:textId="70816648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方便的需求提出</w:t>
            </w:r>
          </w:p>
        </w:tc>
        <w:tc>
          <w:tcPr>
            <w:tcW w:w="3780" w:type="dxa"/>
          </w:tcPr>
          <w:p w14:paraId="35CCB6B2" w14:textId="38C2A036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只需点击按钮、填写表单即可发布需求，并可在个人界面中编辑管理。</w:t>
            </w:r>
          </w:p>
        </w:tc>
      </w:tr>
      <w:tr w:rsidR="006A5A37" w14:paraId="40D2FCA4" w14:textId="77777777">
        <w:trPr>
          <w:cantSplit/>
        </w:trPr>
        <w:tc>
          <w:tcPr>
            <w:tcW w:w="3240" w:type="dxa"/>
          </w:tcPr>
          <w:p w14:paraId="573383A4" w14:textId="784805BD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需求的关注度得到保证</w:t>
            </w:r>
          </w:p>
        </w:tc>
        <w:tc>
          <w:tcPr>
            <w:tcW w:w="3780" w:type="dxa"/>
          </w:tcPr>
          <w:p w14:paraId="6E4DFC3F" w14:textId="433844DD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平台会通过时间排序、向可能解决需求的用户推送等方式提高需求的关注度，增加其被满足的可能性。</w:t>
            </w:r>
          </w:p>
        </w:tc>
      </w:tr>
      <w:tr w:rsidR="006A5A37" w14:paraId="036A6D62" w14:textId="77777777">
        <w:trPr>
          <w:cantSplit/>
        </w:trPr>
        <w:tc>
          <w:tcPr>
            <w:tcW w:w="3240" w:type="dxa"/>
          </w:tcPr>
          <w:p w14:paraId="7877ADB8" w14:textId="58CFF8B1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安全和隐私性</w:t>
            </w:r>
          </w:p>
        </w:tc>
        <w:tc>
          <w:tcPr>
            <w:tcW w:w="3780" w:type="dxa"/>
          </w:tcPr>
          <w:p w14:paraId="22507377" w14:textId="017A1305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可以通过平台发起点对点私聊，避免暴露自己的微信号等隐私信息。</w:t>
            </w:r>
          </w:p>
        </w:tc>
      </w:tr>
      <w:tr w:rsidR="006A5A37" w14:paraId="6D5E4139" w14:textId="77777777">
        <w:trPr>
          <w:cantSplit/>
        </w:trPr>
        <w:tc>
          <w:tcPr>
            <w:tcW w:w="3240" w:type="dxa"/>
          </w:tcPr>
          <w:p w14:paraId="71E20451" w14:textId="7E0055E4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方便地浏览需求和施助</w:t>
            </w:r>
          </w:p>
        </w:tc>
        <w:tc>
          <w:tcPr>
            <w:tcW w:w="3780" w:type="dxa"/>
          </w:tcPr>
          <w:p w14:paraId="06CC7983" w14:textId="4DD1AF4E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通过滚动刷新主界面</w:t>
            </w:r>
            <w:r w:rsidR="00FC3E1B"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用户可以方便地浏览他人的需求，并给予帮助。</w:t>
            </w:r>
            <w:r w:rsidR="00A92917">
              <w:rPr>
                <w:rFonts w:hint="eastAsia"/>
                <w:color w:val="000000"/>
              </w:rPr>
              <w:t>同时，也可通过按标签查看</w:t>
            </w:r>
            <w:r w:rsidR="00121DE7">
              <w:rPr>
                <w:rFonts w:hint="eastAsia"/>
                <w:color w:val="000000"/>
              </w:rPr>
              <w:t>方式</w:t>
            </w:r>
            <w:r w:rsidR="00A92917">
              <w:rPr>
                <w:rFonts w:hint="eastAsia"/>
                <w:color w:val="000000"/>
              </w:rPr>
              <w:t>和直接搜索方式来更精确地浏览。</w:t>
            </w:r>
          </w:p>
        </w:tc>
      </w:tr>
      <w:tr w:rsidR="006A5A37" w14:paraId="25762BDC" w14:textId="77777777">
        <w:trPr>
          <w:cantSplit/>
        </w:trPr>
        <w:tc>
          <w:tcPr>
            <w:tcW w:w="3240" w:type="dxa"/>
          </w:tcPr>
          <w:p w14:paraId="75B7FE01" w14:textId="236A018B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个性化定制，鼓励施助</w:t>
            </w:r>
          </w:p>
        </w:tc>
        <w:tc>
          <w:tcPr>
            <w:tcW w:w="3780" w:type="dxa"/>
          </w:tcPr>
          <w:p w14:paraId="2E985809" w14:textId="0CDAD7F7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积分系统对施助次数多的用户提供关注度提升、定制个人资料卡等奖励，提升了施助积极性。</w:t>
            </w:r>
          </w:p>
        </w:tc>
      </w:tr>
      <w:tr w:rsidR="006A5A37" w14:paraId="107121FF" w14:textId="77777777">
        <w:trPr>
          <w:cantSplit/>
        </w:trPr>
        <w:tc>
          <w:tcPr>
            <w:tcW w:w="3240" w:type="dxa"/>
          </w:tcPr>
          <w:p w14:paraId="5C39152C" w14:textId="32F88162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方便地管理自己的施助物品</w:t>
            </w:r>
          </w:p>
        </w:tc>
        <w:tc>
          <w:tcPr>
            <w:tcW w:w="3780" w:type="dxa"/>
          </w:tcPr>
          <w:p w14:paraId="14EE2E41" w14:textId="1BA1B466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和发布需求类似，可以方便地发布自己可提供的物资，并进行管理。</w:t>
            </w:r>
          </w:p>
        </w:tc>
      </w:tr>
    </w:tbl>
    <w:p w14:paraId="4FDF9E0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7" w:name="_Toc498919258"/>
      <w:bookmarkStart w:id="38" w:name="_Toc54270151"/>
      <w:r>
        <w:rPr>
          <w:rFonts w:hint="eastAsia"/>
        </w:rPr>
        <w:t>假设与依赖关系</w:t>
      </w:r>
      <w:bookmarkEnd w:id="37"/>
      <w:bookmarkEnd w:id="38"/>
    </w:p>
    <w:p w14:paraId="3A6E223D" w14:textId="12835968" w:rsidR="00EC412B" w:rsidRDefault="00EC412B" w:rsidP="00EC41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疫情防控态势短时间内不会好转，</w:t>
      </w:r>
      <w:proofErr w:type="gramStart"/>
      <w:r>
        <w:rPr>
          <w:rFonts w:hint="eastAsia"/>
        </w:rPr>
        <w:t>封控可能性</w:t>
      </w:r>
      <w:proofErr w:type="gramEnd"/>
      <w:r>
        <w:rPr>
          <w:rFonts w:hint="eastAsia"/>
        </w:rPr>
        <w:t>高。</w:t>
      </w:r>
    </w:p>
    <w:p w14:paraId="5409B110" w14:textId="7173E2C9" w:rsidR="00EC412B" w:rsidRPr="00EC412B" w:rsidRDefault="00EC412B" w:rsidP="00EC41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网络服务功能得到保证，基础设施不出现问题。</w:t>
      </w:r>
    </w:p>
    <w:p w14:paraId="422026F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9" w:name="_Toc498919261"/>
      <w:bookmarkStart w:id="40" w:name="_Toc54270152"/>
      <w:r>
        <w:rPr>
          <w:rFonts w:hint="eastAsia"/>
        </w:rPr>
        <w:t>产品特性</w:t>
      </w:r>
      <w:bookmarkEnd w:id="39"/>
      <w:bookmarkEnd w:id="40"/>
    </w:p>
    <w:p w14:paraId="6E97D4E5" w14:textId="52DF849A" w:rsidR="00CD6E07" w:rsidRDefault="00EC412B">
      <w:pPr>
        <w:pStyle w:val="2"/>
        <w:numPr>
          <w:ilvl w:val="1"/>
          <w:numId w:val="1"/>
        </w:numPr>
        <w:ind w:left="720" w:hanging="720"/>
      </w:pPr>
      <w:bookmarkStart w:id="41" w:name="_Hlk117759255"/>
      <w:r>
        <w:rPr>
          <w:rFonts w:hint="eastAsia"/>
        </w:rPr>
        <w:t>登录</w:t>
      </w:r>
    </w:p>
    <w:p w14:paraId="51CF4EF3" w14:textId="3C44B3D3" w:rsidR="00CD6E07" w:rsidRDefault="00AE5D10" w:rsidP="00AE5D10">
      <w:pPr>
        <w:ind w:left="720"/>
      </w:pPr>
      <w:r>
        <w:rPr>
          <w:rFonts w:hint="eastAsia"/>
        </w:rPr>
        <w:t>支持上海交通大学的单点登录。</w:t>
      </w:r>
    </w:p>
    <w:p w14:paraId="4B97AF69" w14:textId="44890C1B" w:rsidR="00AE5D10" w:rsidRP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发布需求和提供物品</w:t>
      </w:r>
    </w:p>
    <w:p w14:paraId="15311A4D" w14:textId="6D492A9E" w:rsidR="00AE5D10" w:rsidRDefault="00AE5D10" w:rsidP="00AE5D10">
      <w:pPr>
        <w:ind w:left="720"/>
      </w:pPr>
      <w:r>
        <w:rPr>
          <w:rFonts w:hint="eastAsia"/>
        </w:rPr>
        <w:t>通过简单的点击和填写表单，用户即可发布自己的需求、添加自己可以提供的物品。</w:t>
      </w:r>
    </w:p>
    <w:p w14:paraId="21550490" w14:textId="79F7F31C" w:rsid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点对点私聊</w:t>
      </w:r>
    </w:p>
    <w:p w14:paraId="38367BC6" w14:textId="6DD1572F" w:rsidR="00AE5D10" w:rsidRPr="00AE5D10" w:rsidRDefault="00AE5D10" w:rsidP="00AE5D10">
      <w:pPr>
        <w:ind w:left="720"/>
      </w:pPr>
      <w:r>
        <w:rPr>
          <w:rFonts w:hint="eastAsia"/>
        </w:rPr>
        <w:t>平台提供点对点</w:t>
      </w:r>
      <w:proofErr w:type="gramStart"/>
      <w:r>
        <w:rPr>
          <w:rFonts w:hint="eastAsia"/>
        </w:rPr>
        <w:t>的私聊服务</w:t>
      </w:r>
      <w:proofErr w:type="gramEnd"/>
      <w:r>
        <w:rPr>
          <w:rFonts w:hint="eastAsia"/>
        </w:rPr>
        <w:t>，类似闲鱼，用户可随时发起和其他用户的沟通。</w:t>
      </w:r>
    </w:p>
    <w:p w14:paraId="7BC5848E" w14:textId="7AE6F07D" w:rsid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查看和管理需求、提供</w:t>
      </w:r>
    </w:p>
    <w:p w14:paraId="08A4F428" w14:textId="2CB2C5B0" w:rsidR="00AE5D10" w:rsidRPr="00AE5D10" w:rsidRDefault="00AE5D10" w:rsidP="00AE5D10">
      <w:pPr>
        <w:ind w:left="720"/>
      </w:pPr>
      <w:r>
        <w:rPr>
          <w:rFonts w:hint="eastAsia"/>
        </w:rPr>
        <w:t>平台维护每个用户的需求及提供，用户可随时查看、修改它们。</w:t>
      </w:r>
    </w:p>
    <w:p w14:paraId="661FD7C7" w14:textId="2692DE26" w:rsid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 xml:space="preserve">地区选择和限定 </w:t>
      </w:r>
    </w:p>
    <w:p w14:paraId="64B9F2B7" w14:textId="205330F3" w:rsidR="00AE5D10" w:rsidRPr="00AE5D10" w:rsidRDefault="00AE5D10" w:rsidP="00AE5D10">
      <w:pPr>
        <w:ind w:left="720"/>
      </w:pPr>
      <w:r>
        <w:rPr>
          <w:rFonts w:hint="eastAsia"/>
        </w:rPr>
        <w:t>平台可让用户设定自己的位置和社群，专注</w:t>
      </w:r>
      <w:r w:rsidR="00F61BF0">
        <w:rPr>
          <w:rFonts w:hint="eastAsia"/>
        </w:rPr>
        <w:t>于</w:t>
      </w:r>
      <w:r>
        <w:rPr>
          <w:rFonts w:hint="eastAsia"/>
        </w:rPr>
        <w:t>这一社群内的物资交换、帮助。</w:t>
      </w:r>
    </w:p>
    <w:p w14:paraId="6D9ADE0F" w14:textId="4843BC58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搜索并浏览需求</w:t>
      </w:r>
    </w:p>
    <w:p w14:paraId="699D6637" w14:textId="504434BD" w:rsidR="00DF7EB9" w:rsidRPr="00DF7EB9" w:rsidRDefault="00DF7EB9" w:rsidP="00DF7EB9">
      <w:pPr>
        <w:ind w:left="720"/>
      </w:pPr>
      <w:r>
        <w:rPr>
          <w:rFonts w:hint="eastAsia"/>
        </w:rPr>
        <w:t>用户可浏览其他用户提出的需求，或是搜索特定需求。</w:t>
      </w:r>
    </w:p>
    <w:p w14:paraId="35B6B563" w14:textId="10D16D8E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按标签筛选需求</w:t>
      </w:r>
    </w:p>
    <w:p w14:paraId="4D649EC7" w14:textId="7B16BF1C" w:rsidR="00DF7EB9" w:rsidRPr="00DF7EB9" w:rsidRDefault="00DF7EB9" w:rsidP="00DF7EB9">
      <w:pPr>
        <w:ind w:left="720"/>
      </w:pPr>
      <w:r>
        <w:rPr>
          <w:rFonts w:hint="eastAsia"/>
        </w:rPr>
        <w:t>平台有标签分类功能，用户可以查看某一特定类别的需求和自己的提供物品。</w:t>
      </w:r>
    </w:p>
    <w:p w14:paraId="298614D0" w14:textId="1CE38632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个人资料</w:t>
      </w:r>
    </w:p>
    <w:p w14:paraId="13F0EEC3" w14:textId="1D045D13" w:rsidR="00DF7EB9" w:rsidRDefault="00DF7EB9" w:rsidP="00DF7EB9">
      <w:pPr>
        <w:ind w:left="720"/>
      </w:pPr>
      <w:r>
        <w:rPr>
          <w:rFonts w:hint="eastAsia"/>
        </w:rPr>
        <w:t>平台支持用户修改自己的名称、联系方式、头像等个人资料。</w:t>
      </w:r>
    </w:p>
    <w:p w14:paraId="6B4DA367" w14:textId="03D116CE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lastRenderedPageBreak/>
        <w:t>主页多样化需求展示方式</w:t>
      </w:r>
    </w:p>
    <w:p w14:paraId="577A8344" w14:textId="29026D91" w:rsidR="00DF7EB9" w:rsidRPr="00DF7EB9" w:rsidRDefault="00DF7EB9" w:rsidP="00DF7EB9">
      <w:pPr>
        <w:ind w:left="720"/>
      </w:pPr>
      <w:r>
        <w:rPr>
          <w:rFonts w:hint="eastAsia"/>
        </w:rPr>
        <w:t>主页</w:t>
      </w:r>
      <w:r w:rsidR="00D46C2B">
        <w:rPr>
          <w:rFonts w:hint="eastAsia"/>
        </w:rPr>
        <w:t>中其他用户的</w:t>
      </w:r>
      <w:r>
        <w:rPr>
          <w:rFonts w:hint="eastAsia"/>
        </w:rPr>
        <w:t>需求可通过按时间排序、按匹配度排序等方式展示，方便用户个性化查看需求。</w:t>
      </w:r>
    </w:p>
    <w:p w14:paraId="587BD352" w14:textId="33B91C97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积分系统</w:t>
      </w:r>
    </w:p>
    <w:p w14:paraId="2F42183D" w14:textId="75D4F7D0" w:rsidR="00EC412B" w:rsidRPr="00EC412B" w:rsidRDefault="00DF7EB9" w:rsidP="00FE7B70">
      <w:pPr>
        <w:ind w:left="720"/>
      </w:pPr>
      <w:r>
        <w:rPr>
          <w:rFonts w:hint="eastAsia"/>
        </w:rPr>
        <w:t>平台维护积分系统，</w:t>
      </w:r>
      <w:r w:rsidR="00FE7B70">
        <w:rPr>
          <w:rFonts w:hint="eastAsia"/>
        </w:rPr>
        <w:t>施助频繁者拥有高积分，可以提高需求展示优先级、购买个性化个人资料挂件。</w:t>
      </w:r>
    </w:p>
    <w:p w14:paraId="5AD34706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4"/>
      <w:bookmarkStart w:id="43" w:name="_Toc54270155"/>
      <w:bookmarkEnd w:id="41"/>
      <w:r>
        <w:rPr>
          <w:rFonts w:hint="eastAsia"/>
        </w:rPr>
        <w:t>约束</w:t>
      </w:r>
      <w:bookmarkEnd w:id="42"/>
      <w:bookmarkEnd w:id="43"/>
    </w:p>
    <w:p w14:paraId="508DE1D3" w14:textId="6E28EFE7" w:rsidR="009010EC" w:rsidRDefault="009010EC" w:rsidP="009010EC">
      <w:pPr>
        <w:pStyle w:val="aa"/>
        <w:ind w:left="0"/>
      </w:pPr>
      <w:bookmarkStart w:id="44" w:name="_Toc498919265"/>
      <w:bookmarkStart w:id="45" w:name="_Toc54270156"/>
      <w:r>
        <w:rPr>
          <w:rFonts w:hint="eastAsia"/>
        </w:rPr>
        <w:t>此应用不需要进行任何硬件的开发</w:t>
      </w:r>
    </w:p>
    <w:p w14:paraId="6E1D3B1C" w14:textId="1E6D9CE6" w:rsidR="009010EC" w:rsidRDefault="009010EC" w:rsidP="009010EC">
      <w:pPr>
        <w:pStyle w:val="aa"/>
        <w:ind w:left="0"/>
      </w:pPr>
      <w:r>
        <w:rPr>
          <w:rFonts w:hint="eastAsia"/>
        </w:rPr>
        <w:t>此应用存储的信息必须被数据库支持</w:t>
      </w:r>
    </w:p>
    <w:p w14:paraId="40F08CE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质量范围</w:t>
      </w:r>
      <w:bookmarkEnd w:id="44"/>
      <w:bookmarkEnd w:id="45"/>
    </w:p>
    <w:p w14:paraId="772A6BD5" w14:textId="77777777" w:rsidR="009010EC" w:rsidRDefault="009010EC" w:rsidP="009010EC">
      <w:pPr>
        <w:pStyle w:val="aa"/>
        <w:ind w:left="0"/>
      </w:pPr>
      <w:bookmarkStart w:id="46" w:name="_Toc498919266"/>
      <w:bookmarkStart w:id="47" w:name="_Toc54270157"/>
      <w:r>
        <w:rPr>
          <w:rFonts w:hint="eastAsia"/>
        </w:rPr>
        <w:t>性能：此应用可支持100用户并发，对单个用户请求的响应低于3s。</w:t>
      </w:r>
    </w:p>
    <w:p w14:paraId="3177C749" w14:textId="77777777" w:rsidR="009010EC" w:rsidRDefault="009010EC" w:rsidP="009010EC">
      <w:pPr>
        <w:pStyle w:val="aa"/>
        <w:ind w:left="0"/>
      </w:pPr>
      <w:r>
        <w:rPr>
          <w:rFonts w:hint="eastAsia"/>
        </w:rPr>
        <w:t>可靠性：此应用需保持一周7天，一天24小时的正常运行，年平均正常运行时间大于99%。系统应当具备错误和异常处理功能，并返回错误信息。</w:t>
      </w:r>
    </w:p>
    <w:p w14:paraId="5B250D91" w14:textId="77777777" w:rsidR="009010EC" w:rsidRDefault="009010EC" w:rsidP="009010EC">
      <w:pPr>
        <w:pStyle w:val="aa"/>
        <w:ind w:left="0"/>
      </w:pPr>
      <w:r>
        <w:rPr>
          <w:rFonts w:hint="eastAsia"/>
        </w:rPr>
        <w:t>易用性：该应用应当方便所有用户使用，有移动设备使用经验的用户应当在5分钟以内的新用户引导后完全掌握该应用的使用方法。</w:t>
      </w:r>
    </w:p>
    <w:p w14:paraId="3786498B" w14:textId="77777777" w:rsidR="009010EC" w:rsidRDefault="009010EC" w:rsidP="009010EC">
      <w:pPr>
        <w:pStyle w:val="aa"/>
        <w:ind w:left="0"/>
      </w:pPr>
      <w:r>
        <w:rPr>
          <w:rFonts w:hint="eastAsia"/>
        </w:rPr>
        <w:t>可维护性：该应用基于现有MVC框架开发，架构的合理设计保证较高的可维护性。</w:t>
      </w:r>
    </w:p>
    <w:p w14:paraId="70BCDCD4" w14:textId="0A677AAA" w:rsidR="00B52A8F" w:rsidRDefault="00CD6E07" w:rsidP="00B52A8F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优先级</w:t>
      </w:r>
      <w:bookmarkStart w:id="48" w:name="_Toc498919267"/>
      <w:bookmarkStart w:id="49" w:name="_Toc54270158"/>
      <w:bookmarkEnd w:id="46"/>
      <w:bookmarkEnd w:id="47"/>
    </w:p>
    <w:p w14:paraId="0A699422" w14:textId="5110FF7B" w:rsidR="00D5145B" w:rsidRDefault="00D5145B" w:rsidP="00B52A8F">
      <w:pPr>
        <w:pStyle w:val="aa"/>
        <w:ind w:left="0" w:firstLineChars="100" w:firstLine="200"/>
      </w:pPr>
      <w:r>
        <w:rPr>
          <w:rFonts w:hint="eastAsia"/>
        </w:rPr>
        <w:t>特性</w:t>
      </w:r>
      <w:r w:rsidR="00173E1E">
        <w:rPr>
          <w:rFonts w:hint="eastAsia"/>
        </w:rPr>
        <w:t>优先级排列如下</w:t>
      </w:r>
      <w:r>
        <w:rPr>
          <w:rFonts w:hint="eastAsia"/>
        </w:rPr>
        <w:t>：</w:t>
      </w:r>
    </w:p>
    <w:p w14:paraId="1425E9CD" w14:textId="2B562CFA" w:rsidR="00173E1E" w:rsidRDefault="00173E1E" w:rsidP="00B52A8F">
      <w:pPr>
        <w:pStyle w:val="aa"/>
        <w:ind w:left="0" w:firstLineChars="100" w:firstLine="200"/>
        <w:rPr>
          <w:rFonts w:hint="eastAsia"/>
        </w:rPr>
      </w:pPr>
      <w:r>
        <w:tab/>
      </w:r>
      <w:r>
        <w:rPr>
          <w:rFonts w:hint="eastAsia"/>
        </w:rPr>
        <w:t>登录</w:t>
      </w:r>
    </w:p>
    <w:p w14:paraId="3A20F637" w14:textId="77777777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发布需求和提供物品</w:t>
      </w:r>
    </w:p>
    <w:p w14:paraId="2D4C003A" w14:textId="77777777" w:rsidR="00173E1E" w:rsidRPr="00173E1E" w:rsidRDefault="00173E1E" w:rsidP="00173E1E">
      <w:pPr>
        <w:pStyle w:val="2"/>
        <w:numPr>
          <w:ilvl w:val="0"/>
          <w:numId w:val="0"/>
        </w:numPr>
        <w:rPr>
          <w:b w:val="0"/>
          <w:bCs/>
        </w:rPr>
      </w:pPr>
      <w:r>
        <w:tab/>
      </w:r>
      <w:r w:rsidRPr="00173E1E">
        <w:rPr>
          <w:rFonts w:hint="eastAsia"/>
          <w:b w:val="0"/>
          <w:bCs/>
        </w:rPr>
        <w:t>查看和管理需求、提供</w:t>
      </w:r>
    </w:p>
    <w:p w14:paraId="55E11775" w14:textId="3F62483E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搜索并浏览需求</w:t>
      </w:r>
    </w:p>
    <w:p w14:paraId="0FD3E227" w14:textId="2E387465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点对点私聊</w:t>
      </w:r>
    </w:p>
    <w:p w14:paraId="5186B47D" w14:textId="67A55A4C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按标签筛选需求</w:t>
      </w:r>
    </w:p>
    <w:p w14:paraId="55C4FC8C" w14:textId="4900BDC6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搜索并浏览需求</w:t>
      </w:r>
    </w:p>
    <w:p w14:paraId="0BCCCA7F" w14:textId="4A812B06" w:rsidR="002757F7" w:rsidRPr="002757F7" w:rsidRDefault="00173E1E" w:rsidP="002757F7">
      <w:pPr>
        <w:pStyle w:val="2"/>
        <w:numPr>
          <w:ilvl w:val="0"/>
          <w:numId w:val="0"/>
        </w:numPr>
        <w:ind w:left="720"/>
        <w:rPr>
          <w:rFonts w:hint="eastAsia"/>
          <w:b w:val="0"/>
          <w:bCs/>
        </w:rPr>
      </w:pPr>
      <w:r w:rsidRPr="00173E1E">
        <w:rPr>
          <w:rFonts w:hint="eastAsia"/>
          <w:b w:val="0"/>
          <w:bCs/>
        </w:rPr>
        <w:t>个人资料</w:t>
      </w:r>
    </w:p>
    <w:p w14:paraId="2B1E07E0" w14:textId="46EEF2EF" w:rsidR="00173E1E" w:rsidRDefault="002757F7" w:rsidP="002757F7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2757F7">
        <w:rPr>
          <w:rFonts w:hint="eastAsia"/>
          <w:b w:val="0"/>
          <w:bCs/>
        </w:rPr>
        <w:t>积分系统</w:t>
      </w:r>
    </w:p>
    <w:p w14:paraId="49508DB7" w14:textId="77777777" w:rsidR="002757F7" w:rsidRDefault="002757F7" w:rsidP="0022222F">
      <w:pPr>
        <w:pStyle w:val="aa"/>
      </w:pPr>
      <w:r>
        <w:rPr>
          <w:rFonts w:hint="eastAsia"/>
        </w:rPr>
        <w:t xml:space="preserve">地区选择和限定 </w:t>
      </w:r>
    </w:p>
    <w:p w14:paraId="30BF8588" w14:textId="77777777" w:rsidR="002757F7" w:rsidRPr="002757F7" w:rsidRDefault="002757F7" w:rsidP="002757F7">
      <w:pPr>
        <w:rPr>
          <w:rFonts w:hint="eastAsia"/>
        </w:rPr>
      </w:pPr>
    </w:p>
    <w:p w14:paraId="1EF0ED9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其他产品需求</w:t>
      </w:r>
      <w:bookmarkEnd w:id="48"/>
      <w:bookmarkEnd w:id="49"/>
    </w:p>
    <w:p w14:paraId="27A5E500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8"/>
      <w:bookmarkStart w:id="51" w:name="_Toc54270159"/>
      <w:r>
        <w:rPr>
          <w:rFonts w:hint="eastAsia"/>
        </w:rPr>
        <w:t>适用的标准</w:t>
      </w:r>
      <w:bookmarkEnd w:id="50"/>
      <w:bookmarkEnd w:id="51"/>
    </w:p>
    <w:p w14:paraId="39C7E5B2" w14:textId="77777777" w:rsidR="005E19B7" w:rsidRDefault="005E19B7" w:rsidP="005E19B7">
      <w:pPr>
        <w:pStyle w:val="aa"/>
        <w:ind w:left="0"/>
      </w:pPr>
      <w:bookmarkStart w:id="52" w:name="_Toc498919269"/>
      <w:bookmarkStart w:id="53" w:name="_Toc54270160"/>
      <w:r>
        <w:rPr>
          <w:rFonts w:hint="eastAsia"/>
        </w:rPr>
        <w:t>无标准要求。</w:t>
      </w:r>
    </w:p>
    <w:p w14:paraId="48B3E194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系统需求</w:t>
      </w:r>
      <w:bookmarkEnd w:id="52"/>
      <w:bookmarkEnd w:id="53"/>
    </w:p>
    <w:p w14:paraId="61F3EE95" w14:textId="0FCBC0CD" w:rsidR="004847F7" w:rsidRDefault="004847F7" w:rsidP="00E54E71">
      <w:pPr>
        <w:pStyle w:val="aa"/>
        <w:ind w:left="0"/>
      </w:pPr>
      <w:bookmarkStart w:id="54" w:name="_Toc498919271"/>
      <w:bookmarkStart w:id="55" w:name="_Toc54270161"/>
      <w:r>
        <w:rPr>
          <w:rFonts w:hint="eastAsia"/>
        </w:rPr>
        <w:t>对于移动端：设备具有Android 5.0 （SDK 21） 及以上系统</w:t>
      </w:r>
    </w:p>
    <w:p w14:paraId="409B5600" w14:textId="16B022E3" w:rsidR="004847F7" w:rsidRDefault="004847F7" w:rsidP="00E54E71">
      <w:pPr>
        <w:pStyle w:val="aa"/>
        <w:ind w:left="0"/>
      </w:pPr>
      <w:r>
        <w:rPr>
          <w:rFonts w:hint="eastAsia"/>
        </w:rPr>
        <w:lastRenderedPageBreak/>
        <w:t>对于Web端：设备具有Chrome 23, IE10, Firefox 21 及以上或其他能够支持ECMAScript 5的Web浏览器</w:t>
      </w:r>
    </w:p>
    <w:p w14:paraId="6963157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环境需求</w:t>
      </w:r>
      <w:bookmarkEnd w:id="54"/>
      <w:bookmarkEnd w:id="55"/>
    </w:p>
    <w:p w14:paraId="3C8F1166" w14:textId="77777777" w:rsidR="00C50D16" w:rsidRDefault="00C50D16" w:rsidP="00C50D16">
      <w:pPr>
        <w:pStyle w:val="aa"/>
        <w:ind w:left="0"/>
      </w:pPr>
      <w:bookmarkStart w:id="56" w:name="_Toc498919272"/>
      <w:bookmarkStart w:id="57" w:name="_Toc54270162"/>
      <w:r>
        <w:rPr>
          <w:rFonts w:hint="eastAsia"/>
        </w:rPr>
        <w:t>无环境需求</w:t>
      </w:r>
    </w:p>
    <w:p w14:paraId="7B7428F7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文档需求</w:t>
      </w:r>
      <w:bookmarkEnd w:id="56"/>
      <w:bookmarkEnd w:id="57"/>
    </w:p>
    <w:p w14:paraId="6FCB6A1B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3"/>
      <w:bookmarkStart w:id="59" w:name="_Toc54270163"/>
      <w:r>
        <w:rPr>
          <w:rFonts w:hint="eastAsia"/>
        </w:rPr>
        <w:t>用户手册</w:t>
      </w:r>
      <w:bookmarkEnd w:id="58"/>
      <w:bookmarkEnd w:id="59"/>
    </w:p>
    <w:p w14:paraId="74F02BDA" w14:textId="77777777" w:rsidR="000B3AA9" w:rsidRDefault="000B3AA9" w:rsidP="000B3AA9">
      <w:pPr>
        <w:pStyle w:val="aa"/>
        <w:ind w:left="0"/>
      </w:pPr>
      <w:bookmarkStart w:id="60" w:name="_Toc498919274"/>
      <w:bookmarkStart w:id="61" w:name="_Toc54270164"/>
      <w:r>
        <w:rPr>
          <w:rFonts w:hint="eastAsia"/>
        </w:rPr>
        <w:t>此应用程序不需要用户手册。</w:t>
      </w:r>
    </w:p>
    <w:p w14:paraId="7DBD6BC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联机帮助</w:t>
      </w:r>
      <w:bookmarkEnd w:id="60"/>
      <w:bookmarkEnd w:id="61"/>
    </w:p>
    <w:p w14:paraId="55EAE621" w14:textId="77777777" w:rsidR="00671F54" w:rsidRDefault="00671F54" w:rsidP="00671F54">
      <w:pPr>
        <w:pStyle w:val="aa"/>
        <w:ind w:left="0"/>
      </w:pPr>
      <w:bookmarkStart w:id="62" w:name="_Toc498919275"/>
      <w:bookmarkStart w:id="63" w:name="_Toc54270165"/>
      <w:r>
        <w:rPr>
          <w:rFonts w:hint="eastAsia"/>
        </w:rPr>
        <w:t>此应用程序不需要联机帮助。</w:t>
      </w:r>
    </w:p>
    <w:p w14:paraId="341A9CF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安装指南、配置文件、自述文件</w:t>
      </w:r>
      <w:bookmarkEnd w:id="62"/>
      <w:bookmarkEnd w:id="63"/>
    </w:p>
    <w:p w14:paraId="67A7C0AF" w14:textId="77777777" w:rsidR="00B52792" w:rsidRDefault="00B52792" w:rsidP="00B52792">
      <w:pPr>
        <w:pStyle w:val="aa"/>
        <w:ind w:left="0"/>
      </w:pPr>
      <w:r>
        <w:rPr>
          <w:rFonts w:hint="eastAsia"/>
        </w:rPr>
        <w:t>此应用程序不需要安装指南和配置文件。</w:t>
      </w:r>
    </w:p>
    <w:p w14:paraId="4E256806" w14:textId="6A77ECD6" w:rsidR="00CD6E07" w:rsidRPr="00B52792" w:rsidRDefault="00B52792" w:rsidP="00616E5B">
      <w:pPr>
        <w:pStyle w:val="aa"/>
        <w:ind w:left="0"/>
      </w:pPr>
      <w:r>
        <w:rPr>
          <w:rFonts w:hint="eastAsia"/>
        </w:rPr>
        <w:t>此应用程序的自述文件将在应用程序内—关于 页面给出，包含当前版本信息、版本新特性、兼容性问题、已知的错误和针对错误用户可以使用的替代方案。</w:t>
      </w:r>
    </w:p>
    <w:sectPr w:rsidR="00CD6E07" w:rsidRPr="00B5279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C8BF" w14:textId="77777777" w:rsidR="00571A1C" w:rsidRDefault="00571A1C">
      <w:r>
        <w:separator/>
      </w:r>
    </w:p>
  </w:endnote>
  <w:endnote w:type="continuationSeparator" w:id="0">
    <w:p w14:paraId="3F9C0DB6" w14:textId="77777777" w:rsidR="00571A1C" w:rsidRDefault="0057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544C" w14:textId="77777777" w:rsidR="00C41360" w:rsidRDefault="00C4136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5F63" w14:textId="77777777" w:rsidR="00C41360" w:rsidRDefault="00C4136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D885" w14:textId="77777777" w:rsidR="00C41360" w:rsidRDefault="00C41360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235427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A5BA85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F1761A" w14:textId="37744359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</w:t>
          </w:r>
          <w:r w:rsidR="007B5E8D">
            <w:rPr>
              <w:rFonts w:ascii="Times New Roman"/>
            </w:rPr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CB1F8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BB39E1">
            <w:rPr>
              <w:rStyle w:val="a9"/>
              <w:rFonts w:ascii="Times New Roman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6E7C1A03" w14:textId="77777777" w:rsidR="00C62820" w:rsidRDefault="00C628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A99C" w14:textId="77777777" w:rsidR="00571A1C" w:rsidRDefault="00571A1C">
      <w:r>
        <w:separator/>
      </w:r>
    </w:p>
  </w:footnote>
  <w:footnote w:type="continuationSeparator" w:id="0">
    <w:p w14:paraId="57A7D91C" w14:textId="77777777" w:rsidR="00571A1C" w:rsidRDefault="00571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422B" w14:textId="77777777" w:rsidR="00C41360" w:rsidRDefault="00C4136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9AE9" w14:textId="77777777" w:rsidR="00BB39E1" w:rsidRDefault="00BB39E1">
    <w:pPr>
      <w:rPr>
        <w:sz w:val="24"/>
      </w:rPr>
    </w:pPr>
  </w:p>
  <w:p w14:paraId="32468D46" w14:textId="77777777" w:rsidR="00BB39E1" w:rsidRDefault="00BB39E1">
    <w:pPr>
      <w:pBdr>
        <w:top w:val="single" w:sz="6" w:space="1" w:color="auto"/>
      </w:pBdr>
      <w:rPr>
        <w:sz w:val="24"/>
      </w:rPr>
    </w:pPr>
  </w:p>
  <w:p w14:paraId="57A68BD9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B4FE05F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325F5C80" w14:textId="77777777" w:rsidR="00BB39E1" w:rsidRDefault="00BB39E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0E3E" w14:textId="77777777" w:rsidR="00C41360" w:rsidRDefault="00C41360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225FE5DF" w14:textId="77777777">
      <w:tc>
        <w:tcPr>
          <w:tcW w:w="6379" w:type="dxa"/>
        </w:tcPr>
        <w:p w14:paraId="4F6A3742" w14:textId="33B24397" w:rsidR="00C62820" w:rsidRDefault="007B5E8D">
          <w:r>
            <w:rPr>
              <w:rFonts w:ascii="Times New Roman" w:hint="eastAsia"/>
              <w:b/>
            </w:rPr>
            <w:t>交大林檎</w:t>
          </w:r>
          <w:r>
            <w:rPr>
              <w:rFonts w:ascii="Times New Roman"/>
              <w:b/>
            </w:rPr>
            <w:t>—</w:t>
          </w:r>
          <w:r>
            <w:rPr>
              <w:rFonts w:ascii="Times New Roman" w:hint="eastAsia"/>
              <w:b/>
            </w:rPr>
            <w:t>疫情物品互助平台</w:t>
          </w:r>
        </w:p>
      </w:tc>
      <w:tc>
        <w:tcPr>
          <w:tcW w:w="3179" w:type="dxa"/>
        </w:tcPr>
        <w:p w14:paraId="38D6C568" w14:textId="500ABB23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C41360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C62820" w14:paraId="602A9E51" w14:textId="77777777">
      <w:tc>
        <w:tcPr>
          <w:tcW w:w="6379" w:type="dxa"/>
        </w:tcPr>
        <w:p w14:paraId="5402739A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19C1BE" w14:textId="06FC40A0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7B5E8D">
            <w:rPr>
              <w:rFonts w:ascii="Times New Roman"/>
              <w:noProof/>
            </w:rPr>
            <w:t>19/10/22</w:t>
          </w:r>
        </w:p>
      </w:tc>
    </w:tr>
  </w:tbl>
  <w:p w14:paraId="5E0872D9" w14:textId="77777777" w:rsidR="00C62820" w:rsidRDefault="00C6282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64A6A73"/>
    <w:multiLevelType w:val="hybridMultilevel"/>
    <w:tmpl w:val="41E8AD0E"/>
    <w:lvl w:ilvl="0" w:tplc="7CCA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F782E77"/>
    <w:multiLevelType w:val="hybridMultilevel"/>
    <w:tmpl w:val="5C046716"/>
    <w:lvl w:ilvl="0" w:tplc="E3E6A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0263598">
    <w:abstractNumId w:val="0"/>
  </w:num>
  <w:num w:numId="2" w16cid:durableId="1523283210">
    <w:abstractNumId w:val="0"/>
  </w:num>
  <w:num w:numId="3" w16cid:durableId="788815087">
    <w:abstractNumId w:val="0"/>
  </w:num>
  <w:num w:numId="4" w16cid:durableId="2030793069">
    <w:abstractNumId w:val="3"/>
  </w:num>
  <w:num w:numId="5" w16cid:durableId="855073654">
    <w:abstractNumId w:val="2"/>
  </w:num>
  <w:num w:numId="6" w16cid:durableId="122108833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264E9"/>
    <w:rsid w:val="00073C80"/>
    <w:rsid w:val="000B3AA9"/>
    <w:rsid w:val="000F7BF5"/>
    <w:rsid w:val="00121DE7"/>
    <w:rsid w:val="00173E1E"/>
    <w:rsid w:val="00190DB8"/>
    <w:rsid w:val="001A2AAB"/>
    <w:rsid w:val="001C53DF"/>
    <w:rsid w:val="0022222F"/>
    <w:rsid w:val="002757F7"/>
    <w:rsid w:val="002B1FB3"/>
    <w:rsid w:val="003C0D69"/>
    <w:rsid w:val="003D6429"/>
    <w:rsid w:val="004847F7"/>
    <w:rsid w:val="004D4291"/>
    <w:rsid w:val="00502611"/>
    <w:rsid w:val="00513789"/>
    <w:rsid w:val="00571A1C"/>
    <w:rsid w:val="00573525"/>
    <w:rsid w:val="005E19B7"/>
    <w:rsid w:val="005F0875"/>
    <w:rsid w:val="00616E5B"/>
    <w:rsid w:val="00656232"/>
    <w:rsid w:val="00671F54"/>
    <w:rsid w:val="00687D72"/>
    <w:rsid w:val="006A5A37"/>
    <w:rsid w:val="006E0717"/>
    <w:rsid w:val="00702D46"/>
    <w:rsid w:val="00705E94"/>
    <w:rsid w:val="007817CB"/>
    <w:rsid w:val="0078470A"/>
    <w:rsid w:val="00794408"/>
    <w:rsid w:val="007B5E8D"/>
    <w:rsid w:val="007D69E2"/>
    <w:rsid w:val="00834AA4"/>
    <w:rsid w:val="008D4FEC"/>
    <w:rsid w:val="009010EC"/>
    <w:rsid w:val="009F0BD0"/>
    <w:rsid w:val="00A1078C"/>
    <w:rsid w:val="00A92917"/>
    <w:rsid w:val="00AA77DD"/>
    <w:rsid w:val="00AE2236"/>
    <w:rsid w:val="00AE5D10"/>
    <w:rsid w:val="00B52792"/>
    <w:rsid w:val="00B52A8F"/>
    <w:rsid w:val="00B612A1"/>
    <w:rsid w:val="00B966C5"/>
    <w:rsid w:val="00BB39E1"/>
    <w:rsid w:val="00BE548D"/>
    <w:rsid w:val="00C134CF"/>
    <w:rsid w:val="00C41360"/>
    <w:rsid w:val="00C50D16"/>
    <w:rsid w:val="00C62820"/>
    <w:rsid w:val="00C91DC6"/>
    <w:rsid w:val="00C92DA3"/>
    <w:rsid w:val="00CD6E07"/>
    <w:rsid w:val="00D00770"/>
    <w:rsid w:val="00D36E43"/>
    <w:rsid w:val="00D46C2B"/>
    <w:rsid w:val="00D5145B"/>
    <w:rsid w:val="00D54764"/>
    <w:rsid w:val="00D67A2A"/>
    <w:rsid w:val="00D95BA9"/>
    <w:rsid w:val="00DF7EB9"/>
    <w:rsid w:val="00E54E71"/>
    <w:rsid w:val="00E8194E"/>
    <w:rsid w:val="00E96C77"/>
    <w:rsid w:val="00EC412B"/>
    <w:rsid w:val="00ED32AD"/>
    <w:rsid w:val="00F50869"/>
    <w:rsid w:val="00F61BF0"/>
    <w:rsid w:val="00FB1100"/>
    <w:rsid w:val="00FC3E1B"/>
    <w:rsid w:val="00FD4C0C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65DF01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uiPriority w:val="10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qFormat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a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List Paragraph"/>
    <w:basedOn w:val="a"/>
    <w:uiPriority w:val="34"/>
    <w:qFormat/>
    <w:rsid w:val="00EC412B"/>
    <w:pPr>
      <w:ind w:firstLineChars="200" w:firstLine="420"/>
    </w:pPr>
  </w:style>
  <w:style w:type="character" w:customStyle="1" w:styleId="a5">
    <w:name w:val="标题 字符"/>
    <w:basedOn w:val="a0"/>
    <w:link w:val="a4"/>
    <w:uiPriority w:val="10"/>
    <w:rsid w:val="00FE7B70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196</TotalTime>
  <Pages>9</Pages>
  <Words>759</Words>
  <Characters>4327</Characters>
  <Application>Microsoft Office Word</Application>
  <DocSecurity>0</DocSecurity>
  <Lines>36</Lines>
  <Paragraphs>10</Paragraphs>
  <ScaleCrop>false</ScaleCrop>
  <Company>&lt;公司名称&gt;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敖 晟昊</cp:lastModifiedBy>
  <cp:revision>44</cp:revision>
  <cp:lastPrinted>1899-12-31T16:00:00Z</cp:lastPrinted>
  <dcterms:created xsi:type="dcterms:W3CDTF">2020-09-14T09:58:00Z</dcterms:created>
  <dcterms:modified xsi:type="dcterms:W3CDTF">2022-10-27T02:41:00Z</dcterms:modified>
</cp:coreProperties>
</file>